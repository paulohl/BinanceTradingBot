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F3A3" w14:textId="433AD343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6AC736E6" w14:textId="0A8FF30F" w:rsidR="00141C1C" w:rsidRDefault="00682B2E" w:rsidP="00141C1C">
      <w:pPr>
        <w:pStyle w:val="Title"/>
      </w:pPr>
      <w:r w:rsidRPr="00682B2E">
        <w:fldChar w:fldCharType="begin"/>
      </w:r>
      <w:r w:rsidRPr="00682B2E">
        <w:instrText>HYPERLINK "https://github.com/paulohl/BinanceTradingBot"</w:instrText>
      </w:r>
      <w:r w:rsidRPr="00682B2E">
        <w:fldChar w:fldCharType="separate"/>
      </w:r>
      <w:r w:rsidRPr="00682B2E">
        <w:t>Binance</w:t>
      </w:r>
      <w:r>
        <w:t xml:space="preserve"> </w:t>
      </w:r>
      <w:r w:rsidRPr="00682B2E">
        <w:t>Trading</w:t>
      </w:r>
      <w:r>
        <w:t xml:space="preserve"> </w:t>
      </w:r>
      <w:r w:rsidRPr="00682B2E">
        <w:t>Bot</w:t>
      </w:r>
      <w:r w:rsidRPr="00682B2E">
        <w:fldChar w:fldCharType="end"/>
      </w:r>
    </w:p>
    <w:p w14:paraId="69F45370" w14:textId="23A76CE4" w:rsidR="00C6554A" w:rsidRPr="00D5413C" w:rsidRDefault="00141C1C" w:rsidP="00C6554A">
      <w:pPr>
        <w:pStyle w:val="Subtitle"/>
      </w:pPr>
      <w:r>
        <w:t>Code analysis | debugging | clean code</w:t>
      </w:r>
    </w:p>
    <w:p w14:paraId="5E2373CC" w14:textId="77AE242E" w:rsidR="00141C1C" w:rsidRDefault="00141C1C" w:rsidP="00141C1C">
      <w:pPr>
        <w:pStyle w:val="ContactInfo"/>
      </w:pPr>
      <w:r>
        <w:t>Paulo H Leocadio | Fiverr Pro |</w:t>
      </w:r>
      <w:r w:rsidRPr="00D5413C">
        <w:t xml:space="preserve"> </w:t>
      </w:r>
      <w:r w:rsidRPr="00141C1C">
        <w:t>Dec 06, 2024, 9:49 AM</w:t>
      </w:r>
    </w:p>
    <w:p w14:paraId="4C07448E" w14:textId="77777777" w:rsidR="00141C1C" w:rsidRDefault="00141C1C" w:rsidP="00141C1C">
      <w:pPr>
        <w:pStyle w:val="ContactInfo"/>
      </w:pPr>
    </w:p>
    <w:p w14:paraId="5FD56F1C" w14:textId="2603FC41" w:rsidR="00C6554A" w:rsidRDefault="00674FAE" w:rsidP="00141C1C">
      <w:pPr>
        <w:pStyle w:val="Heading2"/>
      </w:pPr>
      <w:r>
        <w:t>work plan</w:t>
      </w:r>
    </w:p>
    <w:p w14:paraId="3CA36EA2" w14:textId="67226FE1" w:rsidR="002B0E98" w:rsidRPr="002B0E98" w:rsidRDefault="002B0E98" w:rsidP="002B0E98">
      <w:r w:rsidRPr="002B0E98">
        <w:rPr>
          <w:b/>
          <w:bCs/>
        </w:rPr>
        <w:t>1. Clarify the Deliverable</w:t>
      </w:r>
    </w:p>
    <w:p w14:paraId="64D81C3C" w14:textId="6E6F1DA5" w:rsidR="002B0E98" w:rsidRPr="002B0E98" w:rsidRDefault="002B0E98" w:rsidP="002B0E98">
      <w:r w:rsidRPr="002B0E98">
        <w:t xml:space="preserve">The client emphasizes they </w:t>
      </w:r>
      <w:r w:rsidR="001F45E3" w:rsidRPr="002B0E98">
        <w:t>do not</w:t>
      </w:r>
      <w:r w:rsidRPr="002B0E98">
        <w:t xml:space="preserve"> want a new program, just fixes to the existing one:</w:t>
      </w:r>
    </w:p>
    <w:p w14:paraId="51C00C67" w14:textId="77777777" w:rsidR="002B0E98" w:rsidRPr="002B0E98" w:rsidRDefault="002B0E98" w:rsidP="002B0E98">
      <w:pPr>
        <w:numPr>
          <w:ilvl w:val="0"/>
          <w:numId w:val="16"/>
        </w:numPr>
      </w:pPr>
      <w:r w:rsidRPr="002B0E98">
        <w:t xml:space="preserve">The focus is on fixing the </w:t>
      </w:r>
      <w:r w:rsidRPr="002B0E98">
        <w:rPr>
          <w:b/>
          <w:bCs/>
        </w:rPr>
        <w:t>profit/loss</w:t>
      </w:r>
      <w:r w:rsidRPr="002B0E98">
        <w:t xml:space="preserve"> and </w:t>
      </w:r>
      <w:r w:rsidRPr="002B0E98">
        <w:rPr>
          <w:b/>
          <w:bCs/>
        </w:rPr>
        <w:t>total balance calculations</w:t>
      </w:r>
      <w:r w:rsidRPr="002B0E98">
        <w:t>.</w:t>
      </w:r>
    </w:p>
    <w:p w14:paraId="56D623F4" w14:textId="7E7D87A8" w:rsidR="00682B2E" w:rsidRDefault="002B0E98" w:rsidP="00883095">
      <w:pPr>
        <w:pStyle w:val="ListParagraph"/>
        <w:numPr>
          <w:ilvl w:val="0"/>
          <w:numId w:val="16"/>
        </w:numPr>
        <w:spacing w:after="0"/>
      </w:pPr>
      <w:r w:rsidRPr="002B0E98">
        <w:t>The calculation should only depend on:</w:t>
      </w:r>
    </w:p>
    <w:p w14:paraId="6D007087" w14:textId="357B50C3" w:rsidR="00682B2E" w:rsidRDefault="00682B2E" w:rsidP="00682B2E">
      <w:pPr>
        <w:spacing w:after="0"/>
        <w:ind w:left="360"/>
      </w:pPr>
      <w:r>
        <w:t>`</w:t>
      </w:r>
      <w:r w:rsidR="002B0E98" w:rsidRPr="002B0E98">
        <w:t>java</w:t>
      </w:r>
    </w:p>
    <w:p w14:paraId="67948F01" w14:textId="752D9911" w:rsidR="00682B2E" w:rsidRDefault="00682B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041326969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 </w:t>
      </w:r>
      <w:r>
        <w:rPr>
          <w:rFonts w:ascii="Courier New" w:hAnsi="Courier New" w:cs="Courier New"/>
          <w:color w:val="000088"/>
          <w:sz w:val="15"/>
          <w:szCs w:val="15"/>
        </w:rPr>
        <w:t>or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 after sell 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 before sell</w:t>
      </w:r>
      <w:r>
        <w:rPr>
          <w:rFonts w:ascii="Courier New" w:hAnsi="Courier New" w:cs="Courier New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14122411" w14:textId="77777777" w:rsidR="002B0E98" w:rsidRPr="002B0E98" w:rsidRDefault="002B0E98" w:rsidP="002B0E98">
      <w:r w:rsidRPr="002B0E98">
        <w:rPr>
          <w:b/>
          <w:bCs/>
        </w:rPr>
        <w:t>Action:</w:t>
      </w:r>
      <w:r w:rsidRPr="002B0E98">
        <w:t xml:space="preserve"> Ensure your solution adheres strictly to this formula and avoids dependencies on price or quantity unless explicitly required.</w:t>
      </w:r>
    </w:p>
    <w:p w14:paraId="16FE4D83" w14:textId="77777777" w:rsidR="002B0E98" w:rsidRPr="002B0E98" w:rsidRDefault="002B0E98" w:rsidP="002B0E98">
      <w:r w:rsidRPr="002B0E98">
        <w:t> </w:t>
      </w:r>
    </w:p>
    <w:p w14:paraId="34F049F2" w14:textId="77777777" w:rsidR="002B0E98" w:rsidRPr="002B0E98" w:rsidRDefault="002B0E98" w:rsidP="002B0E98">
      <w:r w:rsidRPr="002B0E98">
        <w:rPr>
          <w:b/>
          <w:bCs/>
        </w:rPr>
        <w:t>2. Document the Problem and Solution</w:t>
      </w:r>
    </w:p>
    <w:p w14:paraId="01519AF7" w14:textId="77777777" w:rsidR="002B0E98" w:rsidRPr="002B0E98" w:rsidRDefault="002B0E98" w:rsidP="002B0E98">
      <w:r w:rsidRPr="002B0E98">
        <w:t xml:space="preserve">Prepare a </w:t>
      </w:r>
      <w:r w:rsidRPr="002B0E98">
        <w:rPr>
          <w:b/>
          <w:bCs/>
        </w:rPr>
        <w:t>clear and concise summary</w:t>
      </w:r>
      <w:r w:rsidRPr="002B0E98">
        <w:t xml:space="preserve"> of the issue, your analysis, and the implemented solution:</w:t>
      </w:r>
    </w:p>
    <w:p w14:paraId="32B2A53C" w14:textId="77777777" w:rsidR="002B0E98" w:rsidRPr="002B0E98" w:rsidRDefault="002B0E98" w:rsidP="002B0E98">
      <w:pPr>
        <w:numPr>
          <w:ilvl w:val="0"/>
          <w:numId w:val="17"/>
        </w:numPr>
      </w:pPr>
      <w:r w:rsidRPr="002B0E98">
        <w:rPr>
          <w:b/>
          <w:bCs/>
        </w:rPr>
        <w:t>Issue Identified:</w:t>
      </w:r>
      <w:r w:rsidRPr="002B0E98">
        <w:t xml:space="preserve"> Profit/loss and total balance calculations were incorrect or inconsistent. Results may have been random due to incorrect logic or lack of proper updates after each trade.</w:t>
      </w:r>
    </w:p>
    <w:p w14:paraId="0A79CEC9" w14:textId="77777777" w:rsidR="002B0E98" w:rsidRPr="002B0E98" w:rsidRDefault="002B0E98" w:rsidP="002B0E98">
      <w:pPr>
        <w:numPr>
          <w:ilvl w:val="0"/>
          <w:numId w:val="17"/>
        </w:numPr>
      </w:pPr>
      <w:r w:rsidRPr="002B0E98">
        <w:rPr>
          <w:b/>
          <w:bCs/>
        </w:rPr>
        <w:t>Solution Implemented:</w:t>
      </w:r>
      <w:r w:rsidRPr="002B0E98">
        <w:t xml:space="preserve"> Adjusted the calculation logic to ensure results depend solely on balance changes.</w:t>
      </w:r>
    </w:p>
    <w:p w14:paraId="7DFEA7C8" w14:textId="77777777" w:rsidR="002B0E98" w:rsidRPr="002B0E98" w:rsidRDefault="002B0E98" w:rsidP="002B0E98">
      <w:r w:rsidRPr="002B0E98">
        <w:t> </w:t>
      </w:r>
    </w:p>
    <w:p w14:paraId="2D77930A" w14:textId="77777777" w:rsidR="002B0E98" w:rsidRPr="002B0E98" w:rsidRDefault="002B0E98" w:rsidP="002B0E98">
      <w:r w:rsidRPr="002B0E98">
        <w:rPr>
          <w:b/>
          <w:bCs/>
        </w:rPr>
        <w:t>3. Prepare the Offer</w:t>
      </w:r>
    </w:p>
    <w:p w14:paraId="5F50ADBD" w14:textId="77777777" w:rsidR="002B0E98" w:rsidRPr="002B0E98" w:rsidRDefault="002B0E98" w:rsidP="002B0E98">
      <w:r w:rsidRPr="002B0E98">
        <w:t>Create an offer summarizing:</w:t>
      </w:r>
    </w:p>
    <w:p w14:paraId="352613F6" w14:textId="77777777" w:rsidR="002B0E98" w:rsidRPr="002B0E98" w:rsidRDefault="002B0E98" w:rsidP="002B0E98">
      <w:pPr>
        <w:numPr>
          <w:ilvl w:val="0"/>
          <w:numId w:val="18"/>
        </w:numPr>
      </w:pPr>
      <w:r w:rsidRPr="002B0E98">
        <w:rPr>
          <w:b/>
          <w:bCs/>
        </w:rPr>
        <w:t>Task Completed:</w:t>
      </w:r>
      <w:r w:rsidRPr="002B0E98">
        <w:t xml:space="preserve"> Fixed the profit/loss and total balance calculations in the provided Python code, ensuring accuracy and proper updates.</w:t>
      </w:r>
    </w:p>
    <w:p w14:paraId="10D89837" w14:textId="77777777" w:rsidR="002B0E98" w:rsidRPr="002B0E98" w:rsidRDefault="002B0E98" w:rsidP="002B0E98">
      <w:pPr>
        <w:numPr>
          <w:ilvl w:val="0"/>
          <w:numId w:val="18"/>
        </w:numPr>
      </w:pPr>
      <w:r w:rsidRPr="002B0E98">
        <w:rPr>
          <w:b/>
          <w:bCs/>
        </w:rPr>
        <w:t>Delivery Details:</w:t>
      </w:r>
      <w:r w:rsidRPr="002B0E98">
        <w:t xml:space="preserve"> Code fixes and optional documentation.</w:t>
      </w:r>
    </w:p>
    <w:p w14:paraId="60543345" w14:textId="77777777" w:rsidR="002B0E98" w:rsidRPr="002B0E98" w:rsidRDefault="002B0E98" w:rsidP="002B0E98">
      <w:r w:rsidRPr="002B0E98">
        <w:t> </w:t>
      </w:r>
    </w:p>
    <w:p w14:paraId="193FCE3D" w14:textId="77777777" w:rsidR="002B0E98" w:rsidRPr="002B0E98" w:rsidRDefault="002B0E98" w:rsidP="002B0E98">
      <w:r w:rsidRPr="002B0E98">
        <w:rPr>
          <w:b/>
          <w:bCs/>
        </w:rPr>
        <w:t>4. Test Thoroughly</w:t>
      </w:r>
    </w:p>
    <w:p w14:paraId="3FD7AA6A" w14:textId="77777777" w:rsidR="002B0E98" w:rsidRPr="002B0E98" w:rsidRDefault="002B0E98" w:rsidP="002B0E98">
      <w:r w:rsidRPr="002B0E98">
        <w:t>Run comprehensive tests to ensure:</w:t>
      </w:r>
    </w:p>
    <w:p w14:paraId="4FB17D72" w14:textId="77777777" w:rsidR="002B0E98" w:rsidRPr="002B0E98" w:rsidRDefault="002B0E98" w:rsidP="002B0E98">
      <w:pPr>
        <w:numPr>
          <w:ilvl w:val="0"/>
          <w:numId w:val="19"/>
        </w:numPr>
      </w:pPr>
      <w:r w:rsidRPr="002B0E98">
        <w:t>Calculations update correctly after each transaction.</w:t>
      </w:r>
    </w:p>
    <w:p w14:paraId="67266F8E" w14:textId="4BDF8DE4" w:rsidR="002B0E98" w:rsidRPr="002B0E98" w:rsidRDefault="002B0E98" w:rsidP="002B0E98">
      <w:pPr>
        <w:numPr>
          <w:ilvl w:val="0"/>
          <w:numId w:val="19"/>
        </w:numPr>
      </w:pPr>
      <w:r w:rsidRPr="002B0E98">
        <w:t xml:space="preserve">The program </w:t>
      </w:r>
      <w:r w:rsidR="00973134" w:rsidRPr="002B0E98">
        <w:t>manages</w:t>
      </w:r>
      <w:r w:rsidRPr="002B0E98">
        <w:t xml:space="preserve"> edge cases (e.g., no trades, negative balances).</w:t>
      </w:r>
    </w:p>
    <w:p w14:paraId="48927F11" w14:textId="77777777" w:rsidR="002B0E98" w:rsidRPr="002B0E98" w:rsidRDefault="002B0E98" w:rsidP="002B0E98">
      <w:pPr>
        <w:numPr>
          <w:ilvl w:val="0"/>
          <w:numId w:val="19"/>
        </w:numPr>
      </w:pPr>
      <w:r w:rsidRPr="002B0E98">
        <w:t>Results are consistent across multiple test scenarios.</w:t>
      </w:r>
    </w:p>
    <w:p w14:paraId="372178E8" w14:textId="77777777" w:rsidR="002B0E98" w:rsidRPr="002B0E98" w:rsidRDefault="002B0E98" w:rsidP="002B0E98">
      <w:r w:rsidRPr="002B0E98">
        <w:t> </w:t>
      </w:r>
    </w:p>
    <w:p w14:paraId="1A282BEF" w14:textId="77777777" w:rsidR="002B0E98" w:rsidRPr="002B0E98" w:rsidRDefault="002B0E98" w:rsidP="002B0E98">
      <w:r w:rsidRPr="002B0E98">
        <w:rPr>
          <w:b/>
          <w:bCs/>
        </w:rPr>
        <w:t>5. Provide the Offer and Documentation</w:t>
      </w:r>
    </w:p>
    <w:p w14:paraId="122A2686" w14:textId="77777777" w:rsidR="002B0E98" w:rsidRPr="002B0E98" w:rsidRDefault="002B0E98" w:rsidP="002B0E98">
      <w:r w:rsidRPr="002B0E98">
        <w:t>Make a concise and professional offer via Fiverr:</w:t>
      </w:r>
    </w:p>
    <w:p w14:paraId="7614AD15" w14:textId="77777777" w:rsidR="002B0E98" w:rsidRPr="002B0E98" w:rsidRDefault="002B0E98" w:rsidP="002B0E98">
      <w:pPr>
        <w:numPr>
          <w:ilvl w:val="0"/>
          <w:numId w:val="20"/>
        </w:numPr>
      </w:pPr>
      <w:r w:rsidRPr="002B0E98">
        <w:rPr>
          <w:b/>
          <w:bCs/>
        </w:rPr>
        <w:t>Short Offer Description:</w:t>
      </w:r>
      <w:r w:rsidRPr="002B0E98">
        <w:t xml:space="preserve"> Fixed profit/loss and total balance calculations in your Python code. Thoroughly </w:t>
      </w:r>
      <w:proofErr w:type="gramStart"/>
      <w:r w:rsidRPr="002B0E98">
        <w:t>tested</w:t>
      </w:r>
      <w:proofErr w:type="gramEnd"/>
      <w:r w:rsidRPr="002B0E98">
        <w:t xml:space="preserve"> for accuracy and proper updates after each transaction.</w:t>
      </w:r>
    </w:p>
    <w:p w14:paraId="1240E6A2" w14:textId="77777777" w:rsidR="002B0E98" w:rsidRPr="002B0E98" w:rsidRDefault="002B0E98" w:rsidP="002B0E98">
      <w:pPr>
        <w:numPr>
          <w:ilvl w:val="0"/>
          <w:numId w:val="20"/>
        </w:numPr>
      </w:pPr>
      <w:r w:rsidRPr="002B0E98">
        <w:rPr>
          <w:b/>
          <w:bCs/>
        </w:rPr>
        <w:t>Delivery Items:</w:t>
      </w:r>
    </w:p>
    <w:p w14:paraId="5EDC8CD2" w14:textId="77777777" w:rsidR="002B0E98" w:rsidRPr="002B0E98" w:rsidRDefault="002B0E98" w:rsidP="002B0E98">
      <w:pPr>
        <w:numPr>
          <w:ilvl w:val="1"/>
          <w:numId w:val="21"/>
        </w:numPr>
      </w:pPr>
      <w:r w:rsidRPr="002B0E98">
        <w:t>Corrected Python code.</w:t>
      </w:r>
    </w:p>
    <w:p w14:paraId="4E13486D" w14:textId="77777777" w:rsidR="002B0E98" w:rsidRPr="002B0E98" w:rsidRDefault="002B0E98" w:rsidP="002B0E98">
      <w:pPr>
        <w:numPr>
          <w:ilvl w:val="1"/>
          <w:numId w:val="21"/>
        </w:numPr>
      </w:pPr>
      <w:r w:rsidRPr="002B0E98">
        <w:t>Documentation summarizing the issue and solution.</w:t>
      </w:r>
    </w:p>
    <w:p w14:paraId="54CE6C44" w14:textId="741EDF61" w:rsidR="002B0E98" w:rsidRPr="002B0E98" w:rsidRDefault="00527F81" w:rsidP="002B0E98">
      <w:pPr>
        <w:numPr>
          <w:ilvl w:val="1"/>
          <w:numId w:val="21"/>
        </w:numPr>
      </w:pPr>
      <w:r w:rsidRPr="002B0E98">
        <w:t>Assess</w:t>
      </w:r>
      <w:r w:rsidR="002B0E98" w:rsidRPr="002B0E98">
        <w:t xml:space="preserve"> results </w:t>
      </w:r>
      <w:r w:rsidRPr="002B0E98">
        <w:t>highlighting</w:t>
      </w:r>
      <w:r w:rsidR="002B0E98" w:rsidRPr="002B0E98">
        <w:t xml:space="preserve"> the correctness of calculations.</w:t>
      </w:r>
    </w:p>
    <w:p w14:paraId="0E1C5169" w14:textId="77777777" w:rsidR="002B0E98" w:rsidRPr="002B0E98" w:rsidRDefault="002B0E98" w:rsidP="002B0E98">
      <w:r w:rsidRPr="002B0E98">
        <w:t> </w:t>
      </w:r>
    </w:p>
    <w:p w14:paraId="6F6BE16A" w14:textId="77777777" w:rsidR="002B0E98" w:rsidRPr="002B0E98" w:rsidRDefault="002B0E98" w:rsidP="001F45E3">
      <w:pPr>
        <w:pStyle w:val="Heading3"/>
      </w:pPr>
      <w:r w:rsidRPr="002B0E98">
        <w:t>Next Steps</w:t>
      </w:r>
    </w:p>
    <w:p w14:paraId="18B38929" w14:textId="77777777" w:rsidR="002B0E98" w:rsidRPr="002B0E98" w:rsidRDefault="002B0E98" w:rsidP="002B0E98">
      <w:pPr>
        <w:numPr>
          <w:ilvl w:val="0"/>
          <w:numId w:val="22"/>
        </w:numPr>
      </w:pPr>
      <w:r w:rsidRPr="002B0E98">
        <w:t>Share the updated Python code and a brief explanation with the client.</w:t>
      </w:r>
    </w:p>
    <w:p w14:paraId="3AA1A1DE" w14:textId="77777777" w:rsidR="002B0E98" w:rsidRPr="002B0E98" w:rsidRDefault="002B0E98" w:rsidP="002B0E98">
      <w:pPr>
        <w:numPr>
          <w:ilvl w:val="0"/>
          <w:numId w:val="22"/>
        </w:numPr>
      </w:pPr>
      <w:r w:rsidRPr="002B0E98">
        <w:t>If required, attach the documentation and test cases as proof of completion.</w:t>
      </w:r>
    </w:p>
    <w:p w14:paraId="65CB8F6C" w14:textId="77777777" w:rsidR="002B0E98" w:rsidRPr="002B0E98" w:rsidRDefault="002B0E98" w:rsidP="002B0E98">
      <w:pPr>
        <w:numPr>
          <w:ilvl w:val="0"/>
          <w:numId w:val="22"/>
        </w:numPr>
      </w:pPr>
      <w:r w:rsidRPr="002B0E98">
        <w:t>Confirm their satisfaction before closing the deal.</w:t>
      </w:r>
    </w:p>
    <w:p w14:paraId="2342709A" w14:textId="77777777" w:rsidR="001F45E3" w:rsidRDefault="001F45E3" w:rsidP="00C6554A">
      <w:pPr>
        <w:pStyle w:val="Heading2"/>
      </w:pPr>
    </w:p>
    <w:p w14:paraId="3F3F3DE1" w14:textId="6FB23905" w:rsidR="00C6554A" w:rsidRPr="00D5413C" w:rsidRDefault="00674FAE" w:rsidP="00C6554A">
      <w:pPr>
        <w:pStyle w:val="Heading2"/>
      </w:pPr>
      <w:r>
        <w:t xml:space="preserve">overview – initial impressions </w:t>
      </w:r>
    </w:p>
    <w:p w14:paraId="2B2F5625" w14:textId="15A3B354" w:rsidR="00674FAE" w:rsidRPr="00674FAE" w:rsidRDefault="00674FAE" w:rsidP="001F45E3">
      <w:pPr>
        <w:pStyle w:val="Heading3"/>
      </w:pPr>
      <w:r w:rsidRPr="00674FAE">
        <w:t>Client's Main Issue</w:t>
      </w:r>
    </w:p>
    <w:p w14:paraId="52088469" w14:textId="77777777" w:rsidR="00674FAE" w:rsidRPr="00674FAE" w:rsidRDefault="00674FAE" w:rsidP="00674FAE">
      <w:r w:rsidRPr="00674FAE">
        <w:t>The client states:</w:t>
      </w:r>
    </w:p>
    <w:p w14:paraId="2BCC881D" w14:textId="77777777" w:rsidR="00674FAE" w:rsidRPr="00674FAE" w:rsidRDefault="00674FAE" w:rsidP="00674FAE">
      <w:pPr>
        <w:numPr>
          <w:ilvl w:val="0"/>
          <w:numId w:val="23"/>
        </w:numPr>
        <w:rPr>
          <w:b/>
          <w:bCs/>
        </w:rPr>
      </w:pPr>
      <w:r w:rsidRPr="00674FAE">
        <w:rPr>
          <w:b/>
          <w:bCs/>
        </w:rPr>
        <w:t>Profit or Loss Calculation:</w:t>
      </w:r>
    </w:p>
    <w:p w14:paraId="608E7D73" w14:textId="0B4A5940" w:rsidR="00674FAE" w:rsidRPr="00674FAE" w:rsidRDefault="00674FAE" w:rsidP="00674FAE">
      <w:pPr>
        <w:numPr>
          <w:ilvl w:val="1"/>
          <w:numId w:val="23"/>
        </w:numPr>
      </w:pPr>
      <w:r w:rsidRPr="00674FAE">
        <w:t xml:space="preserve">They want profit/loss to depend only on </w:t>
      </w:r>
      <w:r w:rsidRPr="00674FAE">
        <w:rPr>
          <w:rFonts w:ascii="Courier New" w:hAnsi="Courier New" w:cs="Courier New"/>
          <w:sz w:val="20"/>
          <w:szCs w:val="20"/>
          <w:highlight w:val="lightGray"/>
        </w:rPr>
        <w:t>balance after sell - balance before sell</w:t>
      </w:r>
      <w:r w:rsidRPr="00674FAE">
        <w:t>.</w:t>
      </w:r>
      <w:r w:rsidRPr="00674FAE">
        <w:rPr>
          <w:rFonts w:ascii="Courier New" w:hAnsi="Courier New" w:cs="Courier New"/>
          <w:sz w:val="20"/>
          <w:szCs w:val="20"/>
        </w:rPr>
        <w:t xml:space="preserve"> </w:t>
      </w:r>
    </w:p>
    <w:p w14:paraId="556F9877" w14:textId="77777777" w:rsidR="00674FAE" w:rsidRPr="00674FAE" w:rsidRDefault="00674FAE" w:rsidP="00674FAE">
      <w:pPr>
        <w:numPr>
          <w:ilvl w:val="1"/>
          <w:numId w:val="23"/>
        </w:numPr>
      </w:pPr>
      <w:r w:rsidRPr="00674FAE">
        <w:t xml:space="preserve">Current implementation </w:t>
      </w:r>
      <w:proofErr w:type="gramStart"/>
      <w:r w:rsidRPr="00674FAE">
        <w:t>seems to include</w:t>
      </w:r>
      <w:proofErr w:type="gramEnd"/>
      <w:r w:rsidRPr="00674FAE">
        <w:t xml:space="preserve"> unnecessary dependencies or inconsistencies in profit/loss and total balance updates.</w:t>
      </w:r>
    </w:p>
    <w:p w14:paraId="3538F874" w14:textId="77777777" w:rsidR="00674FAE" w:rsidRPr="00674FAE" w:rsidRDefault="00674FAE" w:rsidP="00674FAE">
      <w:pPr>
        <w:numPr>
          <w:ilvl w:val="0"/>
          <w:numId w:val="23"/>
        </w:numPr>
        <w:rPr>
          <w:b/>
          <w:bCs/>
        </w:rPr>
      </w:pPr>
      <w:r w:rsidRPr="00674FAE">
        <w:rPr>
          <w:b/>
          <w:bCs/>
        </w:rPr>
        <w:t>Expected Fix:</w:t>
      </w:r>
    </w:p>
    <w:p w14:paraId="65A05135" w14:textId="355CEEAA" w:rsidR="00674FAE" w:rsidRPr="00674FAE" w:rsidRDefault="00674FAE" w:rsidP="00674FAE">
      <w:pPr>
        <w:numPr>
          <w:ilvl w:val="1"/>
          <w:numId w:val="23"/>
        </w:numPr>
      </w:pPr>
      <w:r w:rsidRPr="00674FAE">
        <w:t xml:space="preserve">Ensure </w:t>
      </w:r>
      <w:r w:rsidRPr="00674FAE">
        <w:rPr>
          <w:rFonts w:ascii="Courier New" w:hAnsi="Courier New" w:cs="Courier New"/>
          <w:sz w:val="20"/>
          <w:szCs w:val="20"/>
          <w:highlight w:val="lightGray"/>
        </w:rPr>
        <w:t>profit_or_loss</w:t>
      </w:r>
      <w:r w:rsidR="00682B2E">
        <w:rPr>
          <w:rFonts w:ascii="Courier New" w:hAnsi="Courier New" w:cs="Courier New"/>
          <w:sz w:val="20"/>
          <w:szCs w:val="20"/>
        </w:rPr>
        <w:t xml:space="preserve"> </w:t>
      </w:r>
      <w:r w:rsidRPr="00674FAE">
        <w:t xml:space="preserve">and </w:t>
      </w:r>
      <w:r w:rsidRPr="00674FAE">
        <w:rPr>
          <w:rFonts w:ascii="Courier New" w:hAnsi="Courier New" w:cs="Courier New"/>
          <w:sz w:val="20"/>
          <w:szCs w:val="20"/>
          <w:highlight w:val="lightGray"/>
        </w:rPr>
        <w:t>total_balance</w:t>
      </w:r>
      <w:r w:rsidRPr="00674FAE">
        <w:rPr>
          <w:color w:val="8D9BAF" w:themeColor="text2" w:themeTint="99"/>
        </w:rPr>
        <w:t xml:space="preserve"> </w:t>
      </w:r>
      <w:proofErr w:type="gramStart"/>
      <w:r w:rsidRPr="00674FAE">
        <w:t>are correctly updated</w:t>
      </w:r>
      <w:proofErr w:type="gramEnd"/>
      <w:r w:rsidRPr="00674FAE">
        <w:t xml:space="preserve"> after each trade.</w:t>
      </w:r>
    </w:p>
    <w:p w14:paraId="52583AA4" w14:textId="77777777" w:rsidR="00674FAE" w:rsidRPr="00674FAE" w:rsidRDefault="00674FAE" w:rsidP="00674FAE">
      <w:pPr>
        <w:numPr>
          <w:ilvl w:val="1"/>
          <w:numId w:val="23"/>
        </w:numPr>
      </w:pPr>
      <w:r w:rsidRPr="00674FAE">
        <w:t>Results should not depend on price or quantity but strictly on the balance difference.</w:t>
      </w:r>
    </w:p>
    <w:p w14:paraId="1DCE7DFF" w14:textId="77777777" w:rsidR="00674FAE" w:rsidRPr="00674FAE" w:rsidRDefault="00674FAE" w:rsidP="00674FAE">
      <w:r w:rsidRPr="00674FAE">
        <w:t> </w:t>
      </w:r>
    </w:p>
    <w:p w14:paraId="15C46001" w14:textId="77777777" w:rsidR="00674FAE" w:rsidRPr="00674FAE" w:rsidRDefault="00674FAE" w:rsidP="001F45E3">
      <w:pPr>
        <w:pStyle w:val="Heading3"/>
      </w:pPr>
      <w:r w:rsidRPr="00674FAE">
        <w:t>Key Components to Review in the Code</w:t>
      </w:r>
    </w:p>
    <w:p w14:paraId="29A3BAF7" w14:textId="77777777" w:rsidR="00674FAE" w:rsidRPr="00674FAE" w:rsidRDefault="00674FAE" w:rsidP="00674FAE">
      <w:pPr>
        <w:numPr>
          <w:ilvl w:val="0"/>
          <w:numId w:val="24"/>
        </w:numPr>
        <w:rPr>
          <w:b/>
          <w:bCs/>
        </w:rPr>
      </w:pPr>
      <w:r w:rsidRPr="00674FAE">
        <w:rPr>
          <w:rFonts w:ascii="Courier New" w:hAnsi="Courier New" w:cs="Courier New"/>
          <w:sz w:val="20"/>
          <w:szCs w:val="20"/>
          <w:highlight w:val="lightGray"/>
        </w:rPr>
        <w:t>TradeManager</w:t>
      </w:r>
      <w:r w:rsidRPr="00674FAE">
        <w:rPr>
          <w:b/>
          <w:bCs/>
        </w:rPr>
        <w:t xml:space="preserve"> Class:</w:t>
      </w:r>
    </w:p>
    <w:p w14:paraId="4BA4F5CF" w14:textId="493BB739" w:rsidR="001C79BF" w:rsidRDefault="00674FAE" w:rsidP="001C79BF">
      <w:pPr>
        <w:numPr>
          <w:ilvl w:val="1"/>
          <w:numId w:val="24"/>
        </w:numPr>
      </w:pPr>
      <w:r w:rsidRPr="00674FAE">
        <w:t xml:space="preserve">The </w:t>
      </w:r>
      <w:r w:rsidRPr="00674FAE">
        <w:rPr>
          <w:rFonts w:ascii="Courier New" w:hAnsi="Courier New" w:cs="Courier New"/>
          <w:sz w:val="20"/>
          <w:szCs w:val="20"/>
          <w:highlight w:val="lightGray"/>
        </w:rPr>
        <w:t>update_after_sell</w:t>
      </w:r>
      <w:r w:rsidRPr="00674FAE">
        <w:t xml:space="preserve"> method calculates profit/loss and updates balances. Ensure it matches the required logic:</w:t>
      </w:r>
    </w:p>
    <w:p w14:paraId="66EC7F48" w14:textId="6B5EF7C6" w:rsidR="001C79BF" w:rsidRDefault="001C79BF" w:rsidP="001C79BF">
      <w:pPr>
        <w:spacing w:after="0"/>
      </w:pPr>
      <w:r>
        <w:t>`python</w:t>
      </w:r>
    </w:p>
    <w:p w14:paraId="359B6916" w14:textId="2817B6FC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97020876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profit_or_loss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 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  <w:r>
        <w:rPr>
          <w:rFonts w:ascii="Courier New" w:hAnsi="Courier New" w:cs="Courier New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381E660B" w14:textId="77777777" w:rsidR="00674FAE" w:rsidRPr="00674FAE" w:rsidRDefault="00674FAE" w:rsidP="00674FAE">
      <w:pPr>
        <w:numPr>
          <w:ilvl w:val="1"/>
          <w:numId w:val="24"/>
        </w:numPr>
      </w:pPr>
      <w:r w:rsidRPr="00674FAE">
        <w:t>Simplify any redundant balance updates or calculations.</w:t>
      </w:r>
    </w:p>
    <w:p w14:paraId="013D87D8" w14:textId="77777777" w:rsidR="00674FAE" w:rsidRPr="00674FAE" w:rsidRDefault="00674FAE" w:rsidP="00674FAE">
      <w:pPr>
        <w:numPr>
          <w:ilvl w:val="0"/>
          <w:numId w:val="24"/>
        </w:numPr>
        <w:rPr>
          <w:b/>
          <w:bCs/>
        </w:rPr>
      </w:pPr>
      <w:r w:rsidRPr="00674FAE">
        <w:rPr>
          <w:rFonts w:ascii="Courier New" w:hAnsi="Courier New" w:cs="Courier New"/>
          <w:sz w:val="20"/>
          <w:szCs w:val="20"/>
          <w:highlight w:val="lightGray"/>
        </w:rPr>
        <w:t>execute_sell_order</w:t>
      </w:r>
      <w:r w:rsidRPr="00674FAE">
        <w:rPr>
          <w:b/>
          <w:bCs/>
        </w:rPr>
        <w:t xml:space="preserve"> Method:</w:t>
      </w:r>
    </w:p>
    <w:p w14:paraId="309126C3" w14:textId="77777777" w:rsidR="00674FAE" w:rsidRPr="00674FAE" w:rsidRDefault="00674FAE" w:rsidP="00674FAE">
      <w:pPr>
        <w:numPr>
          <w:ilvl w:val="1"/>
          <w:numId w:val="24"/>
        </w:numPr>
      </w:pPr>
      <w:r w:rsidRPr="00674FAE">
        <w:t>Review balance updates to ensure no dependencies on price or quantity.</w:t>
      </w:r>
    </w:p>
    <w:p w14:paraId="4B88D0A5" w14:textId="77777777" w:rsidR="00674FAE" w:rsidRPr="00674FAE" w:rsidRDefault="00674FAE" w:rsidP="00674FAE">
      <w:pPr>
        <w:numPr>
          <w:ilvl w:val="1"/>
          <w:numId w:val="24"/>
        </w:numPr>
      </w:pPr>
      <w:r w:rsidRPr="00674FAE">
        <w:t xml:space="preserve">Ensure </w:t>
      </w:r>
      <w:r w:rsidRPr="00674FAE">
        <w:rPr>
          <w:rFonts w:ascii="Courier New" w:hAnsi="Courier New" w:cs="Courier New"/>
          <w:sz w:val="20"/>
          <w:szCs w:val="20"/>
          <w:highlight w:val="lightGray"/>
        </w:rPr>
        <w:t>profit_or_loss</w:t>
      </w:r>
      <w:r w:rsidRPr="00674FAE">
        <w:t xml:space="preserve"> </w:t>
      </w:r>
      <w:proofErr w:type="gramStart"/>
      <w:r w:rsidRPr="00674FAE">
        <w:t>is calculated</w:t>
      </w:r>
      <w:proofErr w:type="gramEnd"/>
      <w:r w:rsidRPr="00674FAE">
        <w:t xml:space="preserve"> correctly and aligns with the client’s expectations.</w:t>
      </w:r>
    </w:p>
    <w:p w14:paraId="5AB92C0F" w14:textId="77777777" w:rsidR="00674FAE" w:rsidRPr="00674FAE" w:rsidRDefault="00674FAE" w:rsidP="00674FAE">
      <w:pPr>
        <w:numPr>
          <w:ilvl w:val="0"/>
          <w:numId w:val="24"/>
        </w:numPr>
        <w:rPr>
          <w:b/>
          <w:bCs/>
        </w:rPr>
      </w:pPr>
      <w:r w:rsidRPr="00674FAE">
        <w:rPr>
          <w:b/>
          <w:bCs/>
        </w:rPr>
        <w:t>Testing Trade Flows:</w:t>
      </w:r>
    </w:p>
    <w:p w14:paraId="0CDC2301" w14:textId="77777777" w:rsidR="00674FAE" w:rsidRPr="00674FAE" w:rsidRDefault="00674FAE" w:rsidP="00674FAE">
      <w:pPr>
        <w:numPr>
          <w:ilvl w:val="1"/>
          <w:numId w:val="24"/>
        </w:numPr>
      </w:pPr>
      <w:r w:rsidRPr="00674FAE">
        <w:t>Verify that the buy and sell flows correctly update balances, profit/loss, and trade status.</w:t>
      </w:r>
    </w:p>
    <w:p w14:paraId="12E497F8" w14:textId="77777777" w:rsidR="00674FAE" w:rsidRPr="00674FAE" w:rsidRDefault="00674FAE" w:rsidP="00674FAE">
      <w:pPr>
        <w:pStyle w:val="Heading2"/>
      </w:pPr>
      <w:r w:rsidRPr="00674FAE">
        <w:t>Steps to Fix the Code</w:t>
      </w:r>
    </w:p>
    <w:p w14:paraId="66A6CB26" w14:textId="77777777" w:rsidR="00674FAE" w:rsidRPr="00674FAE" w:rsidRDefault="00674FAE" w:rsidP="00674FAE">
      <w:r w:rsidRPr="00674FAE">
        <w:rPr>
          <w:b/>
          <w:bCs/>
        </w:rPr>
        <w:t xml:space="preserve">1. Adjust </w:t>
      </w:r>
      <w:r w:rsidRPr="00674FAE">
        <w:rPr>
          <w:rStyle w:val="codeChar"/>
          <w:highlight w:val="lightGray"/>
        </w:rPr>
        <w:t>update_after_sell</w:t>
      </w:r>
      <w:r w:rsidRPr="00674FAE">
        <w:rPr>
          <w:b/>
          <w:bCs/>
        </w:rPr>
        <w:t xml:space="preserve"> Logic</w:t>
      </w:r>
    </w:p>
    <w:p w14:paraId="6823D664" w14:textId="592A9905" w:rsidR="00674FAE" w:rsidRPr="00674FAE" w:rsidRDefault="00674FAE" w:rsidP="00674FAE">
      <w:r w:rsidRPr="00674FAE">
        <w:t>The current implementation is too verbose. Simplify it to directly update the profit/loss and balance: </w:t>
      </w:r>
    </w:p>
    <w:p w14:paraId="707036DC" w14:textId="4622F79A" w:rsidR="00FD7A18" w:rsidRPr="00674FAE" w:rsidRDefault="00FD7A18" w:rsidP="00FD7A18">
      <w:pPr>
        <w:spacing w:after="0"/>
      </w:pPr>
      <w:r>
        <w:t>`</w:t>
      </w:r>
      <w:r w:rsidR="00674FAE" w:rsidRPr="00674FAE">
        <w:t>python</w:t>
      </w:r>
    </w:p>
    <w:p w14:paraId="73F1A74D" w14:textId="77777777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69054885"/>
        <w:rPr>
          <w:rFonts w:ascii="Courier New" w:hAnsi="Courier New" w:cs="Courier New"/>
          <w:color w:val="666600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update_after_sell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</w:t>
      </w:r>
      <w:r>
        <w:rPr>
          <w:rFonts w:ascii="Courier New" w:hAnsi="Courier New" w:cs="Courier New"/>
          <w:color w:val="666600"/>
          <w:sz w:val="15"/>
          <w:szCs w:val="15"/>
        </w:rPr>
        <w:t>):</w:t>
      </w:r>
    </w:p>
    <w:p w14:paraId="0CF4D462" w14:textId="77777777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69054885"/>
        <w:rPr>
          <w:rFonts w:ascii="Courier New" w:hAnsi="Courier New" w:cs="Courier New"/>
          <w:color w:val="000088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ab/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has_open_trade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False</w:t>
      </w:r>
    </w:p>
    <w:p w14:paraId="4B10BF8D" w14:textId="77777777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69054885"/>
        <w:rPr>
          <w:rFonts w:ascii="Courier New" w:hAnsi="Courier New" w:cs="Courier New"/>
          <w:color w:val="000088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ab/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recently_sold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True</w:t>
      </w:r>
    </w:p>
    <w:p w14:paraId="101376BD" w14:textId="5C91554B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6905488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88"/>
          <w:sz w:val="15"/>
          <w:szCs w:val="15"/>
        </w:rPr>
        <w:tab/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total_balance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</w:t>
      </w:r>
    </w:p>
    <w:p w14:paraId="187396AE" w14:textId="392A15B6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6905488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5.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profit_or_loss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 </w:t>
      </w:r>
      <w:r>
        <w:rPr>
          <w:rFonts w:ascii="Courier New" w:hAnsi="Courier New" w:cs="Courier New"/>
          <w:color w:val="666600"/>
          <w:sz w:val="15"/>
          <w:szCs w:val="15"/>
        </w:rPr>
        <w:t>–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</w:p>
    <w:p w14:paraId="2005D4F6" w14:textId="77777777" w:rsidR="00674FAE" w:rsidRPr="00674FAE" w:rsidRDefault="00674FAE" w:rsidP="00674FAE">
      <w:r w:rsidRPr="00674FAE">
        <w:rPr>
          <w:b/>
          <w:bCs/>
        </w:rPr>
        <w:t xml:space="preserve">2. </w:t>
      </w:r>
      <w:proofErr w:type="gramStart"/>
      <w:r w:rsidRPr="00674FAE">
        <w:rPr>
          <w:b/>
          <w:bCs/>
        </w:rPr>
        <w:t>Fix</w:t>
      </w:r>
      <w:proofErr w:type="gramEnd"/>
      <w:r w:rsidRPr="00674FAE">
        <w:rPr>
          <w:b/>
          <w:bCs/>
        </w:rPr>
        <w:t xml:space="preserve"> </w:t>
      </w:r>
      <w:r w:rsidRPr="00674FAE">
        <w:rPr>
          <w:rStyle w:val="codeChar"/>
          <w:highlight w:val="lightGray"/>
        </w:rPr>
        <w:t>execute_sell_order</w:t>
      </w:r>
      <w:r w:rsidRPr="00674FAE">
        <w:rPr>
          <w:b/>
          <w:bCs/>
        </w:rPr>
        <w:t xml:space="preserve"> Logic</w:t>
      </w:r>
    </w:p>
    <w:p w14:paraId="1AC7A422" w14:textId="77777777" w:rsidR="00674FAE" w:rsidRPr="00674FAE" w:rsidRDefault="00674FAE" w:rsidP="00674FAE">
      <w:r w:rsidRPr="00674FAE">
        <w:t>Ensure the sell order logic uses the simplified balance updates:</w:t>
      </w:r>
    </w:p>
    <w:p w14:paraId="3733CD42" w14:textId="4681B958" w:rsidR="00674FAE" w:rsidRPr="00674FAE" w:rsidRDefault="00FD7A18" w:rsidP="00FD7A18">
      <w:pPr>
        <w:spacing w:after="0"/>
      </w:pPr>
      <w:r>
        <w:t>`</w:t>
      </w:r>
      <w:r w:rsidR="00674FAE" w:rsidRPr="00674FAE">
        <w:t>python</w:t>
      </w:r>
    </w:p>
    <w:p w14:paraId="40F8B3C7" w14:textId="417FCDA4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44544713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88"/>
          <w:sz w:val="15"/>
          <w:szCs w:val="15"/>
        </w:rPr>
        <w:t>async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973134">
        <w:rPr>
          <w:rFonts w:ascii="Courier New" w:hAnsi="Courier New" w:cs="Courier New"/>
          <w:color w:val="C00000"/>
          <w:sz w:val="15"/>
          <w:szCs w:val="15"/>
        </w:rPr>
        <w:t>execute_sell_order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symbol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current_price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):</w:t>
      </w:r>
      <w:r>
        <w:rPr>
          <w:rFonts w:ascii="Courier New" w:hAnsi="Courier New" w:cs="Courier New"/>
          <w:color w:val="666600"/>
          <w:sz w:val="15"/>
          <w:szCs w:val="15"/>
        </w:rPr>
        <w:br/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if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has_open_trade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:</w:t>
      </w:r>
      <w:r>
        <w:rPr>
          <w:rFonts w:ascii="Courier New" w:hAnsi="Courier New" w:cs="Courier New"/>
          <w:color w:val="666600"/>
          <w:sz w:val="15"/>
          <w:szCs w:val="15"/>
        </w:rPr>
        <w:br/>
        <w:t xml:space="preserve">        </w:t>
      </w:r>
      <w:r>
        <w:rPr>
          <w:rFonts w:ascii="Courier New" w:hAnsi="Courier New" w:cs="Courier New"/>
          <w:color w:val="666600"/>
          <w:sz w:val="15"/>
          <w:szCs w:val="15"/>
        </w:rPr>
        <w:tab/>
      </w:r>
      <w:r>
        <w:rPr>
          <w:rFonts w:ascii="Courier New" w:hAnsi="Courier New" w:cs="Courier New"/>
          <w:color w:val="000000"/>
          <w:sz w:val="15"/>
          <w:szCs w:val="15"/>
        </w:rPr>
        <w:t xml:space="preserve">balance_before_sell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total_balance</w:t>
      </w:r>
      <w:proofErr w:type="spellEnd"/>
    </w:p>
    <w:p w14:paraId="3108A550" w14:textId="5F00F181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4454471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</w:rPr>
        <w:tab/>
        <w:t xml:space="preserve">balance_after_sell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  </w:t>
      </w:r>
      <w:r w:rsidRPr="00973134">
        <w:rPr>
          <w:rFonts w:ascii="Courier New" w:hAnsi="Courier New" w:cs="Courier New"/>
          <w:color w:val="7F7F7F" w:themeColor="text1" w:themeTint="80"/>
          <w:sz w:val="15"/>
          <w:szCs w:val="15"/>
        </w:rPr>
        <w:t># Example logic; adjust as needed</w:t>
      </w:r>
      <w:r>
        <w:rPr>
          <w:rFonts w:ascii="Courier New" w:hAnsi="Courier New" w:cs="Courier New"/>
          <w:color w:val="880000"/>
          <w:sz w:val="15"/>
          <w:szCs w:val="15"/>
        </w:rPr>
        <w:br/>
      </w:r>
      <w:r w:rsidRPr="00973134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973134">
        <w:rPr>
          <w:rFonts w:ascii="Courier New" w:hAnsi="Courier New" w:cs="Courier New"/>
          <w:color w:val="000000"/>
          <w:sz w:val="15"/>
          <w:szCs w:val="15"/>
        </w:rPr>
        <w:tab/>
        <w:t>profit_or_loss = balance_after_sell - balance_before_sell</w:t>
      </w:r>
    </w:p>
    <w:p w14:paraId="33BACA73" w14:textId="77777777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4454471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2. </w:t>
      </w:r>
      <w:r w:rsidRPr="00FD7A18">
        <w:rPr>
          <w:rFonts w:ascii="Courier New" w:hAnsi="Courier New" w:cs="Courier New"/>
          <w:color w:val="7F7F7F" w:themeColor="text1" w:themeTint="80"/>
          <w:sz w:val="15"/>
          <w:szCs w:val="15"/>
        </w:rPr>
        <w:t># Update TradeManager</w:t>
      </w:r>
      <w:r>
        <w:rPr>
          <w:rFonts w:ascii="Courier New" w:hAnsi="Courier New" w:cs="Courier New"/>
          <w:color w:val="880000"/>
          <w:sz w:val="15"/>
          <w:szCs w:val="15"/>
        </w:rPr>
        <w:br/>
        <w:t xml:space="preserve">        </w:t>
      </w:r>
      <w:r w:rsidRPr="00973134">
        <w:rPr>
          <w:rFonts w:ascii="Courier New" w:hAnsi="Courier New" w:cs="Courier New"/>
          <w:color w:val="000000"/>
          <w:sz w:val="15"/>
          <w:szCs w:val="15"/>
        </w:rPr>
        <w:t>trade_manager.update_after_sell(balance_before_sell, balance_after_sell)</w:t>
      </w:r>
    </w:p>
    <w:p w14:paraId="26C41C88" w14:textId="226F6252" w:rsidR="00FD7A18" w:rsidRDefault="00FD7A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444544713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3. </w:t>
      </w:r>
      <w:r w:rsidRPr="00FD7A18">
        <w:rPr>
          <w:rFonts w:ascii="Courier New" w:hAnsi="Courier New" w:cs="Courier New"/>
          <w:color w:val="7F7F7F" w:themeColor="text1" w:themeTint="80"/>
          <w:sz w:val="15"/>
          <w:szCs w:val="15"/>
        </w:rPr>
        <w:t># Display the trade status</w:t>
      </w:r>
      <w:r>
        <w:rPr>
          <w:rFonts w:ascii="Courier New" w:hAnsi="Courier New" w:cs="Courier New"/>
          <w:color w:val="880000"/>
          <w:sz w:val="15"/>
          <w:szCs w:val="15"/>
        </w:rPr>
        <w:br/>
        <w:t xml:space="preserve">        display_trade_status(</w:t>
      </w:r>
      <w:r>
        <w:rPr>
          <w:rFonts w:ascii="Courier New" w:hAnsi="Courier New" w:cs="Courier New"/>
          <w:color w:val="880000"/>
          <w:sz w:val="15"/>
          <w:szCs w:val="15"/>
        </w:rPr>
        <w:br/>
        <w:t xml:space="preserve">            </w:t>
      </w:r>
      <w:r w:rsidRPr="00973134">
        <w:rPr>
          <w:rFonts w:ascii="Courier New" w:hAnsi="Courier New" w:cs="Courier New"/>
          <w:color w:val="000000"/>
          <w:sz w:val="15"/>
          <w:szCs w:val="15"/>
        </w:rPr>
        <w:t>action=</w:t>
      </w:r>
      <w:r w:rsidRPr="00FD7A18">
        <w:rPr>
          <w:rFonts w:ascii="Courier New" w:hAnsi="Courier New" w:cs="Courier New"/>
          <w:color w:val="00B050"/>
          <w:sz w:val="15"/>
          <w:szCs w:val="15"/>
        </w:rPr>
        <w:t>"SELL"</w:t>
      </w:r>
      <w:r>
        <w:rPr>
          <w:rFonts w:ascii="Courier New" w:hAnsi="Courier New" w:cs="Courier New"/>
          <w:color w:val="880000"/>
          <w:sz w:val="15"/>
          <w:szCs w:val="15"/>
        </w:rPr>
        <w:t>,</w:t>
      </w:r>
      <w:r>
        <w:rPr>
          <w:rFonts w:ascii="Courier New" w:hAnsi="Courier New" w:cs="Courier New"/>
          <w:color w:val="880000"/>
          <w:sz w:val="15"/>
          <w:szCs w:val="15"/>
        </w:rPr>
        <w:br/>
      </w:r>
      <w:r w:rsidRPr="00973134">
        <w:rPr>
          <w:rFonts w:ascii="Courier New" w:hAnsi="Courier New" w:cs="Courier New"/>
          <w:color w:val="000000"/>
          <w:sz w:val="15"/>
          <w:szCs w:val="15"/>
        </w:rPr>
        <w:t xml:space="preserve">            symbol=symbol,</w:t>
      </w:r>
      <w:r w:rsidRPr="00973134">
        <w:rPr>
          <w:rFonts w:ascii="Courier New" w:hAnsi="Courier New" w:cs="Courier New"/>
          <w:color w:val="000000"/>
          <w:sz w:val="15"/>
          <w:szCs w:val="15"/>
        </w:rPr>
        <w:br/>
        <w:t xml:space="preserve">            profit_or_loss=profit_or_loss,</w:t>
      </w:r>
      <w:r w:rsidRPr="00973134">
        <w:rPr>
          <w:rFonts w:ascii="Courier New" w:hAnsi="Courier New" w:cs="Courier New"/>
          <w:color w:val="000000"/>
          <w:sz w:val="15"/>
          <w:szCs w:val="15"/>
        </w:rPr>
        <w:br/>
        <w:t xml:space="preserve">            initial_balance=balance_before_sell,</w:t>
      </w:r>
      <w:r w:rsidRPr="00973134">
        <w:rPr>
          <w:rFonts w:ascii="Courier New" w:hAnsi="Courier New" w:cs="Courier New"/>
          <w:color w:val="000000"/>
          <w:sz w:val="15"/>
          <w:szCs w:val="15"/>
        </w:rPr>
        <w:br/>
        <w:t xml:space="preserve">            total_balance=balance_after_sell</w:t>
      </w:r>
      <w:r>
        <w:rPr>
          <w:rFonts w:ascii="Courier New" w:hAnsi="Courier New" w:cs="Courier New"/>
          <w:color w:val="880000"/>
          <w:sz w:val="15"/>
          <w:szCs w:val="15"/>
        </w:rPr>
        <w:br/>
        <w:t xml:space="preserve">        )</w:t>
      </w:r>
      <w:r>
        <w:rPr>
          <w:rFonts w:ascii="Courier New" w:hAnsi="Courier New" w:cs="Courier New"/>
          <w:color w:val="880000"/>
          <w:sz w:val="15"/>
          <w:szCs w:val="15"/>
        </w:rPr>
        <w:br/>
        <w:t xml:space="preserve">        </w:t>
      </w:r>
      <w:r w:rsidRPr="00973134">
        <w:rPr>
          <w:rFonts w:ascii="Courier New" w:hAnsi="Courier New" w:cs="Courier New"/>
          <w:color w:val="000088"/>
          <w:sz w:val="15"/>
          <w:szCs w:val="15"/>
        </w:rPr>
        <w:t>return True</w:t>
      </w:r>
      <w:r w:rsidRPr="00973134">
        <w:rPr>
          <w:rFonts w:ascii="Courier New" w:hAnsi="Courier New" w:cs="Courier New"/>
          <w:color w:val="000088"/>
          <w:sz w:val="15"/>
          <w:szCs w:val="15"/>
        </w:rPr>
        <w:br/>
        <w:t xml:space="preserve">    return False</w:t>
      </w:r>
    </w:p>
    <w:p w14:paraId="7E5CAECE" w14:textId="77777777" w:rsidR="00674FAE" w:rsidRPr="00674FAE" w:rsidRDefault="00674FAE" w:rsidP="00674FAE">
      <w:r w:rsidRPr="00674FAE">
        <w:rPr>
          <w:b/>
          <w:bCs/>
        </w:rPr>
        <w:t>3. Test Trade Calculations</w:t>
      </w:r>
    </w:p>
    <w:p w14:paraId="44AB0202" w14:textId="77777777" w:rsidR="00674FAE" w:rsidRPr="00674FAE" w:rsidRDefault="00674FAE" w:rsidP="00674FAE">
      <w:r w:rsidRPr="00674FAE">
        <w:t>Create mock scenarios to validate:</w:t>
      </w:r>
    </w:p>
    <w:p w14:paraId="6F78D33A" w14:textId="77777777" w:rsidR="00674FAE" w:rsidRPr="00674FAE" w:rsidRDefault="00674FAE" w:rsidP="00674FAE">
      <w:pPr>
        <w:numPr>
          <w:ilvl w:val="0"/>
          <w:numId w:val="25"/>
        </w:numPr>
      </w:pPr>
      <w:r w:rsidRPr="00674FAE">
        <w:t>Initial balance setup.</w:t>
      </w:r>
    </w:p>
    <w:p w14:paraId="094C435F" w14:textId="5F83172F" w:rsidR="00674FAE" w:rsidRPr="00674FAE" w:rsidRDefault="00674FAE" w:rsidP="00674FAE">
      <w:pPr>
        <w:numPr>
          <w:ilvl w:val="0"/>
          <w:numId w:val="25"/>
        </w:numPr>
      </w:pPr>
      <w:r w:rsidRPr="00674FAE">
        <w:t>Buy action (</w:t>
      </w:r>
      <w:r w:rsidR="00973134" w:rsidRPr="00674FAE">
        <w:t>should not</w:t>
      </w:r>
      <w:r w:rsidRPr="00674FAE">
        <w:t xml:space="preserve"> affect total balance).</w:t>
      </w:r>
    </w:p>
    <w:p w14:paraId="4DC14B2F" w14:textId="77777777" w:rsidR="00674FAE" w:rsidRPr="00674FAE" w:rsidRDefault="00674FAE" w:rsidP="00674FAE">
      <w:pPr>
        <w:numPr>
          <w:ilvl w:val="0"/>
          <w:numId w:val="25"/>
        </w:numPr>
      </w:pPr>
      <w:r w:rsidRPr="00674FAE">
        <w:t xml:space="preserve">Sell action (should update </w:t>
      </w:r>
      <w:r w:rsidRPr="00674FAE">
        <w:rPr>
          <w:rStyle w:val="codeChar"/>
          <w:highlight w:val="lightGray"/>
        </w:rPr>
        <w:t>total_balance</w:t>
      </w:r>
      <w:r w:rsidRPr="00674FAE">
        <w:t xml:space="preserve"> and calculate </w:t>
      </w:r>
      <w:r w:rsidRPr="00674FAE">
        <w:rPr>
          <w:rStyle w:val="codeChar"/>
          <w:highlight w:val="lightGray"/>
        </w:rPr>
        <w:t>profit_or_loss</w:t>
      </w:r>
      <w:r w:rsidRPr="00674FAE">
        <w:t>).</w:t>
      </w:r>
    </w:p>
    <w:p w14:paraId="4D8AC453" w14:textId="77777777" w:rsidR="001F45E3" w:rsidRDefault="001F45E3" w:rsidP="00973134">
      <w:pPr>
        <w:pStyle w:val="Heading2"/>
      </w:pPr>
    </w:p>
    <w:p w14:paraId="1B283C66" w14:textId="72B965FE" w:rsidR="00674FAE" w:rsidRPr="00674FAE" w:rsidRDefault="00674FAE" w:rsidP="00973134">
      <w:pPr>
        <w:pStyle w:val="Heading2"/>
      </w:pPr>
      <w:r w:rsidRPr="00674FAE">
        <w:t>Additional Improvements</w:t>
      </w:r>
    </w:p>
    <w:p w14:paraId="71A1D1E5" w14:textId="77777777" w:rsidR="00674FAE" w:rsidRPr="00674FAE" w:rsidRDefault="00674FAE" w:rsidP="00674FAE">
      <w:pPr>
        <w:numPr>
          <w:ilvl w:val="0"/>
          <w:numId w:val="26"/>
        </w:numPr>
        <w:rPr>
          <w:b/>
          <w:bCs/>
        </w:rPr>
      </w:pPr>
      <w:r w:rsidRPr="00674FAE">
        <w:rPr>
          <w:b/>
          <w:bCs/>
        </w:rPr>
        <w:t>Remove Redundant Parameters:</w:t>
      </w:r>
    </w:p>
    <w:p w14:paraId="67FE2AE9" w14:textId="77777777" w:rsidR="00674FAE" w:rsidRPr="00674FAE" w:rsidRDefault="00674FAE" w:rsidP="00674FAE">
      <w:pPr>
        <w:numPr>
          <w:ilvl w:val="1"/>
          <w:numId w:val="26"/>
        </w:numPr>
      </w:pPr>
      <w:r w:rsidRPr="00674FAE">
        <w:t xml:space="preserve">Avoid unnecessary parameters in methods like </w:t>
      </w:r>
      <w:r w:rsidRPr="00674FAE">
        <w:rPr>
          <w:rStyle w:val="codeChar"/>
          <w:highlight w:val="lightGray"/>
        </w:rPr>
        <w:t>update_after_sell</w:t>
      </w:r>
      <w:r w:rsidRPr="00674FAE">
        <w:t>.</w:t>
      </w:r>
    </w:p>
    <w:p w14:paraId="1CC11C11" w14:textId="77777777" w:rsidR="00674FAE" w:rsidRPr="00674FAE" w:rsidRDefault="00674FAE" w:rsidP="00674FAE">
      <w:pPr>
        <w:numPr>
          <w:ilvl w:val="1"/>
          <w:numId w:val="26"/>
        </w:numPr>
      </w:pPr>
      <w:r w:rsidRPr="00674FAE">
        <w:t xml:space="preserve">Focus on critical data like </w:t>
      </w:r>
      <w:r w:rsidRPr="00674FAE">
        <w:rPr>
          <w:rStyle w:val="codeChar"/>
          <w:highlight w:val="lightGray"/>
        </w:rPr>
        <w:t>balance_before_sell</w:t>
      </w:r>
      <w:r w:rsidRPr="00674FAE">
        <w:t xml:space="preserve">, </w:t>
      </w:r>
      <w:r w:rsidRPr="00674FAE">
        <w:rPr>
          <w:rStyle w:val="codeChar"/>
          <w:highlight w:val="lightGray"/>
        </w:rPr>
        <w:t>balance_after_sell</w:t>
      </w:r>
      <w:r w:rsidRPr="00674FAE">
        <w:t xml:space="preserve">, and </w:t>
      </w:r>
      <w:r w:rsidRPr="00674FAE">
        <w:rPr>
          <w:rStyle w:val="codeChar"/>
          <w:highlight w:val="lightGray"/>
        </w:rPr>
        <w:t>profit_or_loss</w:t>
      </w:r>
      <w:r w:rsidRPr="00674FAE">
        <w:t>.</w:t>
      </w:r>
    </w:p>
    <w:p w14:paraId="375E6F79" w14:textId="77777777" w:rsidR="00674FAE" w:rsidRPr="00674FAE" w:rsidRDefault="00674FAE" w:rsidP="00674FAE">
      <w:pPr>
        <w:numPr>
          <w:ilvl w:val="0"/>
          <w:numId w:val="26"/>
        </w:numPr>
        <w:rPr>
          <w:b/>
          <w:bCs/>
        </w:rPr>
      </w:pPr>
      <w:r w:rsidRPr="00674FAE">
        <w:rPr>
          <w:b/>
          <w:bCs/>
        </w:rPr>
        <w:t>Debugging Tools:</w:t>
      </w:r>
    </w:p>
    <w:p w14:paraId="3CE750BF" w14:textId="77777777" w:rsidR="00674FAE" w:rsidRPr="00674FAE" w:rsidRDefault="00674FAE" w:rsidP="00674FAE">
      <w:pPr>
        <w:numPr>
          <w:ilvl w:val="1"/>
          <w:numId w:val="26"/>
        </w:numPr>
      </w:pPr>
      <w:r w:rsidRPr="00674FAE">
        <w:t>Add debug prints/logs to monitor balance and profit/loss after each trade.</w:t>
      </w:r>
    </w:p>
    <w:p w14:paraId="1111766C" w14:textId="77777777" w:rsidR="00674FAE" w:rsidRPr="00674FAE" w:rsidRDefault="00674FAE" w:rsidP="00674FAE">
      <w:pPr>
        <w:numPr>
          <w:ilvl w:val="0"/>
          <w:numId w:val="26"/>
        </w:numPr>
        <w:rPr>
          <w:b/>
          <w:bCs/>
        </w:rPr>
      </w:pPr>
      <w:r w:rsidRPr="00674FAE">
        <w:rPr>
          <w:b/>
          <w:bCs/>
        </w:rPr>
        <w:t>Use Test Data:</w:t>
      </w:r>
    </w:p>
    <w:p w14:paraId="65F8C833" w14:textId="77777777" w:rsidR="00674FAE" w:rsidRPr="00674FAE" w:rsidRDefault="00674FAE" w:rsidP="00674FAE">
      <w:pPr>
        <w:numPr>
          <w:ilvl w:val="1"/>
          <w:numId w:val="26"/>
        </w:numPr>
      </w:pPr>
      <w:r w:rsidRPr="00674FAE">
        <w:t>Set up a simulated trading environment with predefined balances and test edge cases.</w:t>
      </w:r>
    </w:p>
    <w:p w14:paraId="431A1F61" w14:textId="77777777" w:rsidR="001F45E3" w:rsidRDefault="001F45E3" w:rsidP="00973134">
      <w:pPr>
        <w:pStyle w:val="Heading2"/>
      </w:pPr>
    </w:p>
    <w:p w14:paraId="75B596D6" w14:textId="5F9A7227" w:rsidR="00674FAE" w:rsidRPr="00674FAE" w:rsidRDefault="00674FAE" w:rsidP="00973134">
      <w:pPr>
        <w:pStyle w:val="Heading2"/>
      </w:pPr>
      <w:r w:rsidRPr="00674FAE">
        <w:t>Next Steps</w:t>
      </w:r>
    </w:p>
    <w:p w14:paraId="5268836E" w14:textId="77777777" w:rsidR="00674FAE" w:rsidRPr="00674FAE" w:rsidRDefault="00674FAE" w:rsidP="00674FAE">
      <w:pPr>
        <w:numPr>
          <w:ilvl w:val="0"/>
          <w:numId w:val="27"/>
        </w:numPr>
        <w:rPr>
          <w:b/>
          <w:bCs/>
        </w:rPr>
      </w:pPr>
      <w:r w:rsidRPr="00674FAE">
        <w:rPr>
          <w:b/>
          <w:bCs/>
        </w:rPr>
        <w:t>Implement the suggested fixes.</w:t>
      </w:r>
    </w:p>
    <w:p w14:paraId="0E86FE30" w14:textId="77777777" w:rsidR="00674FAE" w:rsidRPr="00674FAE" w:rsidRDefault="00674FAE" w:rsidP="00674FAE">
      <w:pPr>
        <w:numPr>
          <w:ilvl w:val="0"/>
          <w:numId w:val="27"/>
        </w:numPr>
        <w:rPr>
          <w:b/>
          <w:bCs/>
        </w:rPr>
      </w:pPr>
      <w:r w:rsidRPr="00674FAE">
        <w:rPr>
          <w:b/>
          <w:bCs/>
        </w:rPr>
        <w:t>Run extensive tests to validate that:</w:t>
      </w:r>
    </w:p>
    <w:p w14:paraId="6BD22823" w14:textId="77777777" w:rsidR="00674FAE" w:rsidRPr="00674FAE" w:rsidRDefault="00674FAE" w:rsidP="00674FAE">
      <w:pPr>
        <w:numPr>
          <w:ilvl w:val="1"/>
          <w:numId w:val="27"/>
        </w:numPr>
      </w:pPr>
      <w:r w:rsidRPr="00674FAE">
        <w:t>Balances update correctly.</w:t>
      </w:r>
    </w:p>
    <w:p w14:paraId="785AC976" w14:textId="77777777" w:rsidR="00674FAE" w:rsidRPr="00674FAE" w:rsidRDefault="00674FAE" w:rsidP="00674FAE">
      <w:pPr>
        <w:numPr>
          <w:ilvl w:val="1"/>
          <w:numId w:val="27"/>
        </w:numPr>
      </w:pPr>
      <w:r w:rsidRPr="00674FAE">
        <w:t>Profit/loss calculations are accurate.</w:t>
      </w:r>
    </w:p>
    <w:p w14:paraId="4DEFB2B8" w14:textId="77777777" w:rsidR="00674FAE" w:rsidRPr="00674FAE" w:rsidRDefault="00674FAE" w:rsidP="00674FAE">
      <w:pPr>
        <w:numPr>
          <w:ilvl w:val="1"/>
          <w:numId w:val="27"/>
        </w:numPr>
      </w:pPr>
      <w:r w:rsidRPr="00674FAE">
        <w:t>Results are consistent across different trade scenarios.</w:t>
      </w:r>
    </w:p>
    <w:p w14:paraId="7FA82A9C" w14:textId="77777777" w:rsidR="00674FAE" w:rsidRPr="00674FAE" w:rsidRDefault="00674FAE" w:rsidP="00674FAE">
      <w:pPr>
        <w:numPr>
          <w:ilvl w:val="0"/>
          <w:numId w:val="27"/>
        </w:numPr>
        <w:rPr>
          <w:b/>
          <w:bCs/>
        </w:rPr>
      </w:pPr>
      <w:r w:rsidRPr="00674FAE">
        <w:rPr>
          <w:b/>
          <w:bCs/>
        </w:rPr>
        <w:t>Share with the Client:</w:t>
      </w:r>
    </w:p>
    <w:p w14:paraId="7177A6D8" w14:textId="77777777" w:rsidR="00674FAE" w:rsidRPr="00674FAE" w:rsidRDefault="00674FAE" w:rsidP="00674FAE">
      <w:pPr>
        <w:numPr>
          <w:ilvl w:val="1"/>
          <w:numId w:val="27"/>
        </w:numPr>
      </w:pPr>
      <w:r w:rsidRPr="00674FAE">
        <w:t>Provide a summary of changes.</w:t>
      </w:r>
    </w:p>
    <w:p w14:paraId="16489632" w14:textId="77777777" w:rsidR="00674FAE" w:rsidRPr="00674FAE" w:rsidRDefault="00674FAE" w:rsidP="00674FAE">
      <w:pPr>
        <w:numPr>
          <w:ilvl w:val="1"/>
          <w:numId w:val="27"/>
        </w:numPr>
      </w:pPr>
      <w:r w:rsidRPr="00674FAE">
        <w:t>Share test results demonstrating the correctness of the calculations.</w:t>
      </w:r>
    </w:p>
    <w:p w14:paraId="1DE0A187" w14:textId="77777777" w:rsidR="001F45E3" w:rsidRDefault="001F45E3" w:rsidP="001F45E3">
      <w:pPr>
        <w:pStyle w:val="Heading2"/>
      </w:pPr>
    </w:p>
    <w:p w14:paraId="39949314" w14:textId="5C32A494" w:rsidR="001F45E3" w:rsidRPr="001F45E3" w:rsidRDefault="001F45E3" w:rsidP="001F45E3">
      <w:pPr>
        <w:pStyle w:val="Heading2"/>
      </w:pPr>
      <w:r w:rsidRPr="001F45E3">
        <w:t>Feedback and Suggestions</w:t>
      </w:r>
    </w:p>
    <w:p w14:paraId="13DB47E6" w14:textId="77777777" w:rsidR="001F45E3" w:rsidRPr="001F45E3" w:rsidRDefault="001F45E3" w:rsidP="001F45E3">
      <w:pPr>
        <w:pStyle w:val="Heading3"/>
      </w:pPr>
      <w:r w:rsidRPr="001F45E3">
        <w:t>General Description</w:t>
      </w:r>
    </w:p>
    <w:p w14:paraId="5E621007" w14:textId="77777777" w:rsidR="001F45E3" w:rsidRPr="001F45E3" w:rsidRDefault="001F45E3" w:rsidP="001F45E3">
      <w:pPr>
        <w:numPr>
          <w:ilvl w:val="0"/>
          <w:numId w:val="29"/>
        </w:numPr>
      </w:pPr>
      <w:r w:rsidRPr="001F45E3">
        <w:rPr>
          <w:b/>
          <w:bCs/>
        </w:rPr>
        <w:t>Strengths:</w:t>
      </w:r>
    </w:p>
    <w:p w14:paraId="730DD5B3" w14:textId="77777777" w:rsidR="001F45E3" w:rsidRPr="001F45E3" w:rsidRDefault="001F45E3" w:rsidP="001F45E3">
      <w:pPr>
        <w:numPr>
          <w:ilvl w:val="1"/>
          <w:numId w:val="29"/>
        </w:numPr>
      </w:pPr>
      <w:r w:rsidRPr="001F45E3">
        <w:t>The description is concise and captures the core functionality and scope of the code.</w:t>
      </w:r>
    </w:p>
    <w:p w14:paraId="74CC2936" w14:textId="77777777" w:rsidR="001F45E3" w:rsidRPr="001F45E3" w:rsidRDefault="001F45E3" w:rsidP="001F45E3">
      <w:pPr>
        <w:numPr>
          <w:ilvl w:val="1"/>
          <w:numId w:val="29"/>
        </w:numPr>
      </w:pPr>
      <w:r w:rsidRPr="001F45E3">
        <w:t>It clearly outlines the integration with Binance and the primary functionalities like real-time trading, profit/loss tracking, and input handling.</w:t>
      </w:r>
    </w:p>
    <w:p w14:paraId="5756001E" w14:textId="77777777" w:rsidR="001F45E3" w:rsidRPr="001F45E3" w:rsidRDefault="001F45E3" w:rsidP="001F45E3">
      <w:pPr>
        <w:numPr>
          <w:ilvl w:val="1"/>
          <w:numId w:val="29"/>
        </w:numPr>
      </w:pPr>
      <w:r w:rsidRPr="001F45E3">
        <w:t>The use of bullet points makes it readable and highlights key aspects like imports and libraries.</w:t>
      </w:r>
    </w:p>
    <w:p w14:paraId="194F5059" w14:textId="77777777" w:rsidR="001F45E3" w:rsidRPr="001F45E3" w:rsidRDefault="001F45E3" w:rsidP="001F45E3">
      <w:pPr>
        <w:numPr>
          <w:ilvl w:val="0"/>
          <w:numId w:val="29"/>
        </w:numPr>
      </w:pPr>
      <w:r w:rsidRPr="001F45E3">
        <w:rPr>
          <w:b/>
          <w:bCs/>
        </w:rPr>
        <w:t>Suggestions:</w:t>
      </w:r>
    </w:p>
    <w:p w14:paraId="12CA2AD2" w14:textId="77777777" w:rsidR="001F45E3" w:rsidRPr="001F45E3" w:rsidRDefault="001F45E3" w:rsidP="001F45E3">
      <w:pPr>
        <w:numPr>
          <w:ilvl w:val="1"/>
          <w:numId w:val="29"/>
        </w:numPr>
      </w:pPr>
      <w:r w:rsidRPr="001F45E3">
        <w:t xml:space="preserve">Consider grouping related functionalities (e.g., WebSocket </w:t>
      </w:r>
      <w:proofErr w:type="gramStart"/>
      <w:r w:rsidRPr="001F45E3">
        <w:t>handling</w:t>
      </w:r>
      <w:proofErr w:type="gramEnd"/>
      <w:r w:rsidRPr="001F45E3">
        <w:t xml:space="preserve"> and trade logic) under broader headings for added clarity.</w:t>
      </w:r>
    </w:p>
    <w:p w14:paraId="70D96E83" w14:textId="77777777" w:rsidR="001F45E3" w:rsidRPr="001F45E3" w:rsidRDefault="001F45E3" w:rsidP="001F45E3">
      <w:pPr>
        <w:numPr>
          <w:ilvl w:val="1"/>
          <w:numId w:val="29"/>
        </w:numPr>
      </w:pPr>
      <w:r w:rsidRPr="001F45E3">
        <w:t>Ensure the client understands how each part relates to their request, such as simplifying "Core Libraries" into:</w:t>
      </w:r>
      <w:r w:rsidRPr="001F45E3">
        <w:br/>
      </w:r>
      <w:r w:rsidRPr="001F45E3">
        <w:rPr>
          <w:i/>
          <w:iCs/>
        </w:rPr>
        <w:t>"Uses robust libraries for time management, logging, and asynchronous programming to ensure efficient trade execution."</w:t>
      </w:r>
    </w:p>
    <w:p w14:paraId="60718894" w14:textId="77777777" w:rsidR="001F45E3" w:rsidRPr="001F45E3" w:rsidRDefault="001F45E3" w:rsidP="001F45E3">
      <w:pPr>
        <w:pStyle w:val="Heading3"/>
      </w:pPr>
      <w:r w:rsidRPr="001F45E3">
        <w:t>Milestones</w:t>
      </w:r>
    </w:p>
    <w:p w14:paraId="7E9192AB" w14:textId="77777777" w:rsidR="001F45E3" w:rsidRPr="001F45E3" w:rsidRDefault="001F45E3" w:rsidP="001F45E3">
      <w:pPr>
        <w:numPr>
          <w:ilvl w:val="0"/>
          <w:numId w:val="30"/>
        </w:numPr>
      </w:pPr>
      <w:r w:rsidRPr="001F45E3">
        <w:rPr>
          <w:b/>
          <w:bCs/>
        </w:rPr>
        <w:t>Strengths:</w:t>
      </w:r>
    </w:p>
    <w:p w14:paraId="31B4A275" w14:textId="364E572B" w:rsidR="001F45E3" w:rsidRPr="001F45E3" w:rsidRDefault="001F45E3" w:rsidP="001F45E3">
      <w:pPr>
        <w:numPr>
          <w:ilvl w:val="1"/>
          <w:numId w:val="30"/>
        </w:numPr>
      </w:pPr>
      <w:r w:rsidRPr="001F45E3">
        <w:t xml:space="preserve">The milestones are clear and </w:t>
      </w:r>
      <w:r w:rsidR="00682B2E" w:rsidRPr="001F45E3">
        <w:t>deliverable focused</w:t>
      </w:r>
      <w:r w:rsidRPr="001F45E3">
        <w:t>.</w:t>
      </w:r>
    </w:p>
    <w:p w14:paraId="79C9318D" w14:textId="77777777" w:rsidR="001F45E3" w:rsidRPr="001F45E3" w:rsidRDefault="001F45E3" w:rsidP="001F45E3">
      <w:pPr>
        <w:numPr>
          <w:ilvl w:val="1"/>
          <w:numId w:val="30"/>
        </w:numPr>
      </w:pPr>
      <w:r w:rsidRPr="001F45E3">
        <w:t>The pricing and timelines are realistic, which builds confidence.</w:t>
      </w:r>
    </w:p>
    <w:p w14:paraId="367EE044" w14:textId="77777777" w:rsidR="001F45E3" w:rsidRPr="001F45E3" w:rsidRDefault="001F45E3" w:rsidP="001F45E3">
      <w:pPr>
        <w:numPr>
          <w:ilvl w:val="1"/>
          <w:numId w:val="30"/>
        </w:numPr>
      </w:pPr>
      <w:r w:rsidRPr="001F45E3">
        <w:t xml:space="preserve">Each milestone </w:t>
      </w:r>
      <w:proofErr w:type="gramStart"/>
      <w:r w:rsidRPr="001F45E3">
        <w:t>is described</w:t>
      </w:r>
      <w:proofErr w:type="gramEnd"/>
      <w:r w:rsidRPr="001F45E3">
        <w:t xml:space="preserve"> in terms of outcomes, ensuring the client knows what they will receive.</w:t>
      </w:r>
    </w:p>
    <w:p w14:paraId="3C6E55DD" w14:textId="77777777" w:rsidR="001F45E3" w:rsidRPr="001F45E3" w:rsidRDefault="001F45E3" w:rsidP="001F45E3">
      <w:pPr>
        <w:numPr>
          <w:ilvl w:val="0"/>
          <w:numId w:val="30"/>
        </w:numPr>
      </w:pPr>
      <w:r w:rsidRPr="001F45E3">
        <w:rPr>
          <w:b/>
          <w:bCs/>
        </w:rPr>
        <w:t>Suggestions:</w:t>
      </w:r>
    </w:p>
    <w:p w14:paraId="6FE0CBDC" w14:textId="77777777" w:rsidR="001F45E3" w:rsidRPr="001F45E3" w:rsidRDefault="001F45E3" w:rsidP="001F45E3">
      <w:pPr>
        <w:numPr>
          <w:ilvl w:val="1"/>
          <w:numId w:val="30"/>
        </w:numPr>
      </w:pPr>
      <w:r w:rsidRPr="001F45E3">
        <w:t xml:space="preserve">For the 1st milestone, explicitly mention that it includes </w:t>
      </w:r>
      <w:r w:rsidRPr="001F45E3">
        <w:rPr>
          <w:b/>
          <w:bCs/>
        </w:rPr>
        <w:t>testing and verification of fixes</w:t>
      </w:r>
      <w:r w:rsidRPr="001F45E3">
        <w:t xml:space="preserve"> to align with client expectations.</w:t>
      </w:r>
    </w:p>
    <w:p w14:paraId="1DF9A931" w14:textId="77777777" w:rsidR="001F45E3" w:rsidRPr="001F45E3" w:rsidRDefault="001F45E3" w:rsidP="001F45E3">
      <w:pPr>
        <w:numPr>
          <w:ilvl w:val="1"/>
          <w:numId w:val="30"/>
        </w:numPr>
      </w:pPr>
      <w:r w:rsidRPr="001F45E3">
        <w:t>For the 2nd milestone, clarify that the documentation will serve as a reference for future maintenance or modifications. For example:</w:t>
      </w:r>
      <w:r w:rsidRPr="001F45E3">
        <w:br/>
      </w:r>
      <w:r w:rsidRPr="001F45E3">
        <w:rPr>
          <w:i/>
          <w:iCs/>
        </w:rPr>
        <w:t>"Detailed documentation to facilitate future updates and debugging by the client or their team."</w:t>
      </w:r>
    </w:p>
    <w:p w14:paraId="0DDC706E" w14:textId="77777777" w:rsidR="001F45E3" w:rsidRPr="001F45E3" w:rsidRDefault="001F45E3" w:rsidP="001F45E3">
      <w:pPr>
        <w:pStyle w:val="Heading3"/>
      </w:pPr>
      <w:r w:rsidRPr="001F45E3">
        <w:t>Add-Ons</w:t>
      </w:r>
    </w:p>
    <w:p w14:paraId="5CD1E534" w14:textId="77777777" w:rsidR="001F45E3" w:rsidRPr="001F45E3" w:rsidRDefault="001F45E3" w:rsidP="001F45E3">
      <w:pPr>
        <w:numPr>
          <w:ilvl w:val="0"/>
          <w:numId w:val="31"/>
        </w:numPr>
      </w:pPr>
      <w:r w:rsidRPr="001F45E3">
        <w:t>If Fiverr allows you to add optional items, consider:</w:t>
      </w:r>
    </w:p>
    <w:p w14:paraId="7B52F366" w14:textId="2DE9921B" w:rsidR="001F45E3" w:rsidRPr="001F45E3" w:rsidRDefault="001F45E3" w:rsidP="001F45E3">
      <w:pPr>
        <w:numPr>
          <w:ilvl w:val="1"/>
          <w:numId w:val="31"/>
        </w:numPr>
      </w:pPr>
      <w:r w:rsidRPr="001F45E3">
        <w:rPr>
          <w:b/>
          <w:bCs/>
        </w:rPr>
        <w:t>Include Source Code</w:t>
      </w:r>
      <w:r w:rsidRPr="001F45E3">
        <w:t xml:space="preserve">: </w:t>
      </w:r>
      <w:r w:rsidRPr="001F45E3">
        <w:rPr>
          <w:i/>
          <w:iCs/>
        </w:rPr>
        <w:t xml:space="preserve">Already covered in the 2nd </w:t>
      </w:r>
      <w:r w:rsidR="00682B2E" w:rsidRPr="001F45E3">
        <w:rPr>
          <w:i/>
          <w:iCs/>
        </w:rPr>
        <w:t>milestone but</w:t>
      </w:r>
      <w:r w:rsidRPr="001F45E3">
        <w:rPr>
          <w:i/>
          <w:iCs/>
        </w:rPr>
        <w:t xml:space="preserve"> reinforce its delivery.</w:t>
      </w:r>
    </w:p>
    <w:p w14:paraId="38508565" w14:textId="77777777" w:rsidR="001F45E3" w:rsidRPr="001F45E3" w:rsidRDefault="001F45E3" w:rsidP="001F45E3">
      <w:pPr>
        <w:numPr>
          <w:ilvl w:val="1"/>
          <w:numId w:val="31"/>
        </w:numPr>
      </w:pPr>
      <w:r w:rsidRPr="001F45E3">
        <w:rPr>
          <w:b/>
          <w:bCs/>
        </w:rPr>
        <w:t>Detailed Code Comments</w:t>
      </w:r>
      <w:r w:rsidRPr="001F45E3">
        <w:t xml:space="preserve">: Highlighted in milestone 2; clarify this </w:t>
      </w:r>
      <w:proofErr w:type="gramStart"/>
      <w:r w:rsidRPr="001F45E3">
        <w:t>is included</w:t>
      </w:r>
      <w:proofErr w:type="gramEnd"/>
      <w:r w:rsidRPr="001F45E3">
        <w:t xml:space="preserve"> by default.</w:t>
      </w:r>
    </w:p>
    <w:p w14:paraId="041A388E" w14:textId="5AC2A403" w:rsidR="001F45E3" w:rsidRPr="001F45E3" w:rsidRDefault="001F45E3" w:rsidP="001F45E3">
      <w:pPr>
        <w:numPr>
          <w:ilvl w:val="1"/>
          <w:numId w:val="31"/>
        </w:numPr>
      </w:pPr>
      <w:r w:rsidRPr="001F45E3">
        <w:rPr>
          <w:b/>
          <w:bCs/>
        </w:rPr>
        <w:t>Responsive Design</w:t>
      </w:r>
      <w:r w:rsidRPr="001F45E3">
        <w:t xml:space="preserve">: </w:t>
      </w:r>
      <w:r w:rsidR="00682B2E" w:rsidRPr="001F45E3">
        <w:t>Irrelevant</w:t>
      </w:r>
      <w:r w:rsidRPr="001F45E3">
        <w:t xml:space="preserve"> here—omit if not applicable.</w:t>
      </w:r>
    </w:p>
    <w:p w14:paraId="7CF85049" w14:textId="77777777" w:rsidR="001F45E3" w:rsidRPr="001F45E3" w:rsidRDefault="001F45E3" w:rsidP="001F45E3">
      <w:pPr>
        <w:pStyle w:val="Heading3"/>
      </w:pPr>
      <w:r w:rsidRPr="001F45E3">
        <w:t>Additional Polishing</w:t>
      </w:r>
    </w:p>
    <w:p w14:paraId="5D2D0345" w14:textId="77777777" w:rsidR="001F45E3" w:rsidRPr="001F45E3" w:rsidRDefault="001F45E3" w:rsidP="001F45E3">
      <w:pPr>
        <w:numPr>
          <w:ilvl w:val="0"/>
          <w:numId w:val="32"/>
        </w:numPr>
      </w:pPr>
      <w:r w:rsidRPr="001F45E3">
        <w:rPr>
          <w:b/>
          <w:bCs/>
        </w:rPr>
        <w:t>Language:</w:t>
      </w:r>
      <w:r w:rsidRPr="001F45E3">
        <w:t xml:space="preserve"> Ensure language stays action-oriented, e.g., replace "identification and description of each one of the eight (8) issues" with:</w:t>
      </w:r>
      <w:r w:rsidRPr="001F45E3">
        <w:br/>
      </w:r>
      <w:r w:rsidRPr="001F45E3">
        <w:rPr>
          <w:i/>
          <w:iCs/>
        </w:rPr>
        <w:t>"Identify and document the eight key issues with their solutions."</w:t>
      </w:r>
    </w:p>
    <w:p w14:paraId="22E3468F" w14:textId="77777777" w:rsidR="001F45E3" w:rsidRPr="001F45E3" w:rsidRDefault="001F45E3" w:rsidP="001F45E3">
      <w:pPr>
        <w:numPr>
          <w:ilvl w:val="0"/>
          <w:numId w:val="32"/>
        </w:numPr>
      </w:pPr>
      <w:r w:rsidRPr="001F45E3">
        <w:rPr>
          <w:b/>
          <w:bCs/>
        </w:rPr>
        <w:t>Formatting:</w:t>
      </w:r>
      <w:r w:rsidRPr="001F45E3">
        <w:t xml:space="preserve"> Add spacing between bullet points in Fiverr’s editor to improve readability.</w:t>
      </w:r>
    </w:p>
    <w:p w14:paraId="3F4F3C6E" w14:textId="18A8C76A" w:rsidR="00754C45" w:rsidRDefault="001F45E3" w:rsidP="001F45E3">
      <w:pPr>
        <w:pStyle w:val="Heading2"/>
      </w:pPr>
      <w:r>
        <w:t>Review and wrap up</w:t>
      </w:r>
    </w:p>
    <w:p w14:paraId="4E88B001" w14:textId="77777777" w:rsidR="001F45E3" w:rsidRPr="001F45E3" w:rsidRDefault="001F45E3" w:rsidP="001F45E3">
      <w:r w:rsidRPr="001F45E3">
        <w:pict w14:anchorId="7B933012">
          <v:rect id="_x0000_i1025" style="width:0;height:1.5pt" o:hralign="center" o:hrstd="t" o:hr="t" fillcolor="#a0a0a0" stroked="f"/>
        </w:pict>
      </w:r>
    </w:p>
    <w:p w14:paraId="6CD4F2D3" w14:textId="781AFE99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>1. Code Descri</w:t>
      </w:r>
      <w:r>
        <w:rPr>
          <w:b/>
          <w:bCs/>
        </w:rPr>
        <w:t>ption</w:t>
      </w:r>
      <w:r w:rsidRPr="001F45E3">
        <w:rPr>
          <w:b/>
          <w:bCs/>
        </w:rPr>
        <w:t xml:space="preserve"> and</w:t>
      </w:r>
      <w:r w:rsidR="00682B2E">
        <w:rPr>
          <w:b/>
          <w:bCs/>
        </w:rPr>
        <w:t xml:space="preserve"> </w:t>
      </w:r>
      <w:r w:rsidRPr="001F45E3">
        <w:rPr>
          <w:b/>
          <w:bCs/>
        </w:rPr>
        <w:t>Purpose</w:t>
      </w:r>
    </w:p>
    <w:p w14:paraId="40746809" w14:textId="77777777" w:rsidR="001F45E3" w:rsidRPr="001F45E3" w:rsidRDefault="001F45E3" w:rsidP="001F45E3">
      <w:r w:rsidRPr="001F45E3">
        <w:t>This step involves summarizing the entire program and highlighting its core functionalities:</w:t>
      </w:r>
    </w:p>
    <w:p w14:paraId="4CC803F3" w14:textId="77777777" w:rsidR="001F45E3" w:rsidRPr="001F45E3" w:rsidRDefault="001F45E3" w:rsidP="001F45E3">
      <w:pPr>
        <w:numPr>
          <w:ilvl w:val="0"/>
          <w:numId w:val="33"/>
        </w:numPr>
      </w:pPr>
      <w:r w:rsidRPr="001F45E3">
        <w:rPr>
          <w:b/>
          <w:bCs/>
        </w:rPr>
        <w:t>Purpose:</w:t>
      </w:r>
      <w:r w:rsidRPr="001F45E3">
        <w:br/>
        <w:t>The code is a cryptocurrency trading bot designed to:</w:t>
      </w:r>
    </w:p>
    <w:p w14:paraId="304C6396" w14:textId="77777777" w:rsidR="001F45E3" w:rsidRPr="001F45E3" w:rsidRDefault="001F45E3" w:rsidP="001F45E3">
      <w:pPr>
        <w:numPr>
          <w:ilvl w:val="1"/>
          <w:numId w:val="33"/>
        </w:numPr>
      </w:pPr>
      <w:r w:rsidRPr="001F45E3">
        <w:t>Connect to Binance (</w:t>
      </w:r>
      <w:proofErr w:type="spellStart"/>
      <w:r w:rsidRPr="001F45E3">
        <w:t>testnet</w:t>
      </w:r>
      <w:proofErr w:type="spellEnd"/>
      <w:r w:rsidRPr="001F45E3">
        <w:t xml:space="preserve"> or live) using APIs.</w:t>
      </w:r>
    </w:p>
    <w:p w14:paraId="7D9530F4" w14:textId="77777777" w:rsidR="001F45E3" w:rsidRPr="001F45E3" w:rsidRDefault="001F45E3" w:rsidP="001F45E3">
      <w:pPr>
        <w:numPr>
          <w:ilvl w:val="1"/>
          <w:numId w:val="33"/>
        </w:numPr>
      </w:pPr>
      <w:r w:rsidRPr="001F45E3">
        <w:t>Fetch real-time market data through WebSocket streams.</w:t>
      </w:r>
    </w:p>
    <w:p w14:paraId="5F83FB12" w14:textId="77777777" w:rsidR="001F45E3" w:rsidRPr="001F45E3" w:rsidRDefault="001F45E3" w:rsidP="001F45E3">
      <w:pPr>
        <w:numPr>
          <w:ilvl w:val="1"/>
          <w:numId w:val="33"/>
        </w:numPr>
      </w:pPr>
      <w:r w:rsidRPr="001F45E3">
        <w:t>Execute trades (buy/sell) based on predefined logic.</w:t>
      </w:r>
    </w:p>
    <w:p w14:paraId="6543DA3F" w14:textId="77777777" w:rsidR="001F45E3" w:rsidRPr="001F45E3" w:rsidRDefault="001F45E3" w:rsidP="001F45E3">
      <w:pPr>
        <w:numPr>
          <w:ilvl w:val="1"/>
          <w:numId w:val="33"/>
        </w:numPr>
      </w:pPr>
      <w:r w:rsidRPr="001F45E3">
        <w:t>Track profit/loss and total balance after each trade.</w:t>
      </w:r>
    </w:p>
    <w:p w14:paraId="771894A0" w14:textId="77777777" w:rsidR="001F45E3" w:rsidRPr="001F45E3" w:rsidRDefault="001F45E3" w:rsidP="001F45E3">
      <w:pPr>
        <w:numPr>
          <w:ilvl w:val="1"/>
          <w:numId w:val="33"/>
        </w:numPr>
      </w:pPr>
      <w:r w:rsidRPr="001F45E3">
        <w:t>Manage trades with detailed logging and asynchronous execution.</w:t>
      </w:r>
    </w:p>
    <w:p w14:paraId="050AB3FE" w14:textId="77777777" w:rsidR="001F45E3" w:rsidRPr="001F45E3" w:rsidRDefault="001F45E3" w:rsidP="001F45E3">
      <w:r w:rsidRPr="001F45E3">
        <w:pict w14:anchorId="58A81720">
          <v:rect id="_x0000_i1026" style="width:0;height:1.5pt" o:hralign="center" o:hrstd="t" o:hr="t" fillcolor="#a0a0a0" stroked="f"/>
        </w:pict>
      </w:r>
    </w:p>
    <w:p w14:paraId="06A7C01D" w14:textId="4F0F9E7F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>2. Describ</w:t>
      </w:r>
      <w:r>
        <w:rPr>
          <w:b/>
          <w:bCs/>
        </w:rPr>
        <w:t>ing</w:t>
      </w:r>
      <w:r w:rsidRPr="001F45E3">
        <w:rPr>
          <w:b/>
          <w:bCs/>
        </w:rPr>
        <w:t xml:space="preserve"> Module</w:t>
      </w:r>
      <w:r>
        <w:rPr>
          <w:b/>
          <w:bCs/>
        </w:rPr>
        <w:t>s</w:t>
      </w:r>
      <w:r w:rsidRPr="001F45E3">
        <w:rPr>
          <w:b/>
          <w:bCs/>
        </w:rPr>
        <w:t xml:space="preserve"> or Section</w:t>
      </w:r>
      <w:r>
        <w:rPr>
          <w:b/>
          <w:bCs/>
        </w:rPr>
        <w:t>s</w:t>
      </w:r>
    </w:p>
    <w:p w14:paraId="6C81CBC9" w14:textId="77777777" w:rsidR="001F45E3" w:rsidRPr="001F45E3" w:rsidRDefault="001F45E3" w:rsidP="001F45E3">
      <w:r w:rsidRPr="001F45E3">
        <w:t>We will break down the code into logical sections/modules and explain their roles:</w:t>
      </w:r>
    </w:p>
    <w:p w14:paraId="4A73C126" w14:textId="77777777" w:rsidR="001F45E3" w:rsidRPr="001F45E3" w:rsidRDefault="001F45E3" w:rsidP="001F45E3">
      <w:pPr>
        <w:numPr>
          <w:ilvl w:val="0"/>
          <w:numId w:val="34"/>
        </w:numPr>
      </w:pPr>
      <w:r w:rsidRPr="001F45E3">
        <w:rPr>
          <w:b/>
          <w:bCs/>
        </w:rPr>
        <w:t>Initialization:</w:t>
      </w:r>
    </w:p>
    <w:p w14:paraId="55C5B4A2" w14:textId="306918B9" w:rsidR="001F45E3" w:rsidRPr="001F45E3" w:rsidRDefault="001F45E3" w:rsidP="001F45E3">
      <w:pPr>
        <w:numPr>
          <w:ilvl w:val="1"/>
          <w:numId w:val="34"/>
        </w:numPr>
      </w:pPr>
      <w:r w:rsidRPr="001F45E3">
        <w:t>Manages</w:t>
      </w:r>
      <w:r w:rsidRPr="001F45E3">
        <w:t xml:space="preserve"> API key setup and connects to Binance.</w:t>
      </w:r>
    </w:p>
    <w:p w14:paraId="1CAF7EEC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t>Configures logging and ensures time synchronization.</w:t>
      </w:r>
    </w:p>
    <w:p w14:paraId="13A4F5EF" w14:textId="77777777" w:rsidR="001F45E3" w:rsidRPr="001F45E3" w:rsidRDefault="001F45E3" w:rsidP="001F45E3">
      <w:pPr>
        <w:numPr>
          <w:ilvl w:val="0"/>
          <w:numId w:val="34"/>
        </w:numPr>
      </w:pPr>
      <w:r w:rsidRPr="001F45E3">
        <w:rPr>
          <w:b/>
          <w:bCs/>
        </w:rPr>
        <w:t>Trade Logic:</w:t>
      </w:r>
    </w:p>
    <w:p w14:paraId="3A7B8F44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rPr>
          <w:b/>
          <w:bCs/>
        </w:rPr>
        <w:t>Real-time Candle Detection:</w:t>
      </w:r>
      <w:r w:rsidRPr="001F45E3">
        <w:t xml:space="preserve"> Monitors price changes to identify buy/sell opportunities.</w:t>
      </w:r>
    </w:p>
    <w:p w14:paraId="3133FB72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rPr>
          <w:b/>
          <w:bCs/>
        </w:rPr>
        <w:t>TradeManager Class:</w:t>
      </w:r>
      <w:r w:rsidRPr="001F45E3">
        <w:t xml:space="preserve"> Manages trade states, calculates profit/loss, and updates balances.</w:t>
      </w:r>
    </w:p>
    <w:p w14:paraId="324212CA" w14:textId="77777777" w:rsidR="001F45E3" w:rsidRPr="001F45E3" w:rsidRDefault="001F45E3" w:rsidP="001F45E3">
      <w:pPr>
        <w:numPr>
          <w:ilvl w:val="0"/>
          <w:numId w:val="34"/>
        </w:numPr>
      </w:pPr>
      <w:r w:rsidRPr="001F45E3">
        <w:rPr>
          <w:b/>
          <w:bCs/>
        </w:rPr>
        <w:t>WebSocket Management:</w:t>
      </w:r>
    </w:p>
    <w:p w14:paraId="2BD7A913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t>Establishes a WebSocket connection to fetch live trading data.</w:t>
      </w:r>
    </w:p>
    <w:p w14:paraId="0B7E01A4" w14:textId="7E6CCD74" w:rsidR="001F45E3" w:rsidRPr="001F45E3" w:rsidRDefault="001F45E3" w:rsidP="001F45E3">
      <w:pPr>
        <w:numPr>
          <w:ilvl w:val="1"/>
          <w:numId w:val="34"/>
        </w:numPr>
      </w:pPr>
      <w:r w:rsidRPr="001F45E3">
        <w:t>Manages</w:t>
      </w:r>
      <w:r w:rsidRPr="001F45E3">
        <w:t xml:space="preserve"> data asynchronously to avoid blocking operations.</w:t>
      </w:r>
    </w:p>
    <w:p w14:paraId="7C11ABD8" w14:textId="77777777" w:rsidR="001F45E3" w:rsidRPr="001F45E3" w:rsidRDefault="001F45E3" w:rsidP="001F45E3">
      <w:pPr>
        <w:numPr>
          <w:ilvl w:val="0"/>
          <w:numId w:val="34"/>
        </w:numPr>
      </w:pPr>
      <w:r w:rsidRPr="001F45E3">
        <w:rPr>
          <w:b/>
          <w:bCs/>
        </w:rPr>
        <w:t>Utility Functions:</w:t>
      </w:r>
    </w:p>
    <w:p w14:paraId="4CFA714F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rPr>
          <w:rStyle w:val="codeChar"/>
          <w:highlight w:val="lightGray"/>
        </w:rPr>
        <w:t>fetch_ticker_data</w:t>
      </w:r>
      <w:r w:rsidRPr="001F45E3">
        <w:rPr>
          <w:b/>
          <w:bCs/>
        </w:rPr>
        <w:t>:</w:t>
      </w:r>
      <w:r w:rsidRPr="001F45E3">
        <w:t xml:space="preserve"> Fetches ticker information like price and volume.</w:t>
      </w:r>
    </w:p>
    <w:p w14:paraId="3ED9B6A5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rPr>
          <w:rStyle w:val="codeChar"/>
          <w:highlight w:val="lightGray"/>
        </w:rPr>
        <w:t>check_balance</w:t>
      </w:r>
      <w:r w:rsidRPr="001F45E3">
        <w:rPr>
          <w:b/>
          <w:bCs/>
        </w:rPr>
        <w:t>:</w:t>
      </w:r>
      <w:r w:rsidRPr="001F45E3">
        <w:t xml:space="preserve"> Retrieves account balances for trading.</w:t>
      </w:r>
    </w:p>
    <w:p w14:paraId="4140B4B4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rPr>
          <w:rStyle w:val="codeChar"/>
          <w:highlight w:val="lightGray"/>
        </w:rPr>
        <w:t>sync_time</w:t>
      </w:r>
      <w:r w:rsidRPr="001F45E3">
        <w:rPr>
          <w:b/>
          <w:bCs/>
        </w:rPr>
        <w:t>:</w:t>
      </w:r>
      <w:r w:rsidRPr="001F45E3">
        <w:t xml:space="preserve"> Synchronizes local time with Binance server time.</w:t>
      </w:r>
    </w:p>
    <w:p w14:paraId="6A613248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rPr>
          <w:rStyle w:val="codeChar"/>
          <w:highlight w:val="lightGray"/>
        </w:rPr>
        <w:t>display_trade_status</w:t>
      </w:r>
      <w:r w:rsidRPr="001F45E3">
        <w:rPr>
          <w:b/>
          <w:bCs/>
        </w:rPr>
        <w:t>:</w:t>
      </w:r>
      <w:r w:rsidRPr="001F45E3">
        <w:t xml:space="preserve"> Prints trade summaries.</w:t>
      </w:r>
    </w:p>
    <w:p w14:paraId="2DD2ECA4" w14:textId="77777777" w:rsidR="001F45E3" w:rsidRPr="001F45E3" w:rsidRDefault="001F45E3" w:rsidP="001F45E3">
      <w:pPr>
        <w:numPr>
          <w:ilvl w:val="0"/>
          <w:numId w:val="34"/>
        </w:numPr>
      </w:pPr>
      <w:r w:rsidRPr="001F45E3">
        <w:rPr>
          <w:b/>
          <w:bCs/>
        </w:rPr>
        <w:t>Main Function:</w:t>
      </w:r>
    </w:p>
    <w:p w14:paraId="0FCD2C6B" w14:textId="77777777" w:rsidR="001F45E3" w:rsidRPr="001F45E3" w:rsidRDefault="001F45E3" w:rsidP="001F45E3">
      <w:pPr>
        <w:numPr>
          <w:ilvl w:val="1"/>
          <w:numId w:val="34"/>
        </w:numPr>
      </w:pPr>
      <w:r w:rsidRPr="001F45E3">
        <w:t>Orchestrates the workflow by initializing components and managing retries.</w:t>
      </w:r>
    </w:p>
    <w:p w14:paraId="4D2DBA5F" w14:textId="77777777" w:rsidR="001F45E3" w:rsidRPr="001F45E3" w:rsidRDefault="001F45E3" w:rsidP="001F45E3">
      <w:r w:rsidRPr="001F45E3">
        <w:pict w14:anchorId="438C18BE">
          <v:rect id="_x0000_i1027" style="width:0;height:1.5pt" o:hralign="center" o:hrstd="t" o:hr="t" fillcolor="#a0a0a0" stroked="f"/>
        </w:pict>
      </w:r>
    </w:p>
    <w:p w14:paraId="6E539C82" w14:textId="46A401CA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>3. Import</w:t>
      </w:r>
      <w:r>
        <w:rPr>
          <w:b/>
          <w:bCs/>
        </w:rPr>
        <w:t xml:space="preserve">ed Libraries </w:t>
      </w:r>
      <w:r w:rsidRPr="001F45E3">
        <w:rPr>
          <w:b/>
          <w:bCs/>
        </w:rPr>
        <w:t>and Their Purpose</w:t>
      </w:r>
    </w:p>
    <w:p w14:paraId="18A82ACE" w14:textId="7CD0442A" w:rsidR="001F45E3" w:rsidRPr="001F45E3" w:rsidRDefault="001F45E3" w:rsidP="001F45E3">
      <w:r w:rsidRPr="001F45E3">
        <w:t xml:space="preserve">Each import is essential to the program, and </w:t>
      </w:r>
      <w:r w:rsidRPr="001F45E3">
        <w:t>here is</w:t>
      </w:r>
      <w:r w:rsidRPr="001F45E3">
        <w:t xml:space="preserve"> what each does:</w:t>
      </w:r>
    </w:p>
    <w:p w14:paraId="067ED2D1" w14:textId="77777777" w:rsidR="001F45E3" w:rsidRPr="001F45E3" w:rsidRDefault="001F45E3" w:rsidP="001F45E3">
      <w:pPr>
        <w:numPr>
          <w:ilvl w:val="0"/>
          <w:numId w:val="35"/>
        </w:numPr>
      </w:pPr>
      <w:r w:rsidRPr="001F45E3">
        <w:rPr>
          <w:b/>
          <w:bCs/>
        </w:rPr>
        <w:t>Core Libraries:</w:t>
      </w:r>
    </w:p>
    <w:p w14:paraId="4A6A5552" w14:textId="6EA588B4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time</w:t>
      </w:r>
      <w:r w:rsidRPr="001F45E3">
        <w:rPr>
          <w:rStyle w:val="codeChar"/>
        </w:rPr>
        <w:t xml:space="preserve">, </w:t>
      </w:r>
      <w:r w:rsidRPr="001F45E3">
        <w:rPr>
          <w:rStyle w:val="codeChar"/>
          <w:highlight w:val="lightGray"/>
        </w:rPr>
        <w:t>datetime</w:t>
      </w:r>
      <w:r w:rsidRPr="001F45E3">
        <w:rPr>
          <w:rStyle w:val="codeChar"/>
        </w:rPr>
        <w:t xml:space="preserve">, </w:t>
      </w:r>
      <w:r w:rsidR="000167B9" w:rsidRPr="00682B2E">
        <w:rPr>
          <w:rStyle w:val="codeChar"/>
          <w:highlight w:val="lightGray"/>
        </w:rPr>
        <w:t>Json</w:t>
      </w:r>
      <w:r w:rsidRPr="001F45E3">
        <w:rPr>
          <w:rStyle w:val="codeChar"/>
        </w:rPr>
        <w:t xml:space="preserve">, </w:t>
      </w:r>
      <w:r w:rsidRPr="001F45E3">
        <w:rPr>
          <w:rStyle w:val="codeChar"/>
          <w:highlight w:val="lightGray"/>
        </w:rPr>
        <w:t>logging</w:t>
      </w:r>
      <w:r w:rsidRPr="001F45E3">
        <w:t>: Manage time, log actions, and handle JSON responses.</w:t>
      </w:r>
    </w:p>
    <w:p w14:paraId="6C5809DF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asyncio</w:t>
      </w:r>
      <w:r w:rsidRPr="001F45E3">
        <w:t>: Enable non-blocking async operations like WebSocket handling.</w:t>
      </w:r>
    </w:p>
    <w:p w14:paraId="087F9D1C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traceback</w:t>
      </w:r>
      <w:r w:rsidRPr="001F45E3">
        <w:t>: Log detailed error stack traces for debugging.</w:t>
      </w:r>
    </w:p>
    <w:p w14:paraId="22BB00A2" w14:textId="77777777" w:rsidR="001F45E3" w:rsidRPr="001F45E3" w:rsidRDefault="001F45E3" w:rsidP="001F45E3">
      <w:pPr>
        <w:numPr>
          <w:ilvl w:val="0"/>
          <w:numId w:val="35"/>
        </w:numPr>
      </w:pPr>
      <w:r w:rsidRPr="001F45E3">
        <w:rPr>
          <w:b/>
          <w:bCs/>
        </w:rPr>
        <w:t>Binance and Crypto Libraries:</w:t>
      </w:r>
    </w:p>
    <w:p w14:paraId="7B1408EF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</w:rPr>
        <w:t>ccxt.async_support</w:t>
      </w:r>
      <w:r w:rsidRPr="001F45E3">
        <w:t>: Simplifies async interaction with Binance APIs.</w:t>
      </w:r>
    </w:p>
    <w:p w14:paraId="4AA7C0F8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python-binance</w:t>
      </w:r>
      <w:r w:rsidRPr="001F45E3">
        <w:t>: Provides high-level WebSocket and REST API access.</w:t>
      </w:r>
    </w:p>
    <w:p w14:paraId="20A2C595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websockets</w:t>
      </w:r>
      <w:r w:rsidRPr="001F45E3">
        <w:t>: Establishes WebSocket connections for live data streaming.</w:t>
      </w:r>
    </w:p>
    <w:p w14:paraId="1F82B6A7" w14:textId="77777777" w:rsidR="001F45E3" w:rsidRPr="001F45E3" w:rsidRDefault="001F45E3" w:rsidP="001F45E3">
      <w:pPr>
        <w:numPr>
          <w:ilvl w:val="0"/>
          <w:numId w:val="35"/>
        </w:numPr>
      </w:pPr>
      <w:r w:rsidRPr="001F45E3">
        <w:rPr>
          <w:b/>
          <w:bCs/>
        </w:rPr>
        <w:t>Other Utilities:</w:t>
      </w:r>
    </w:p>
    <w:p w14:paraId="74A5F01E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aiohttp</w:t>
      </w:r>
      <w:r w:rsidRPr="001F45E3">
        <w:t>: Enables asynchronous HTTP requests.</w:t>
      </w:r>
    </w:p>
    <w:p w14:paraId="1CF9ABBB" w14:textId="77777777" w:rsidR="001F45E3" w:rsidRPr="001F45E3" w:rsidRDefault="001F45E3" w:rsidP="001F45E3">
      <w:pPr>
        <w:numPr>
          <w:ilvl w:val="1"/>
          <w:numId w:val="35"/>
        </w:numPr>
      </w:pPr>
      <w:r w:rsidRPr="001F45E3">
        <w:rPr>
          <w:rStyle w:val="codeChar"/>
          <w:highlight w:val="lightGray"/>
        </w:rPr>
        <w:t>Decimal</w:t>
      </w:r>
      <w:r w:rsidRPr="001F45E3">
        <w:t>: Ensures precise handling of financial calculations (e.g., balances and prices).</w:t>
      </w:r>
    </w:p>
    <w:p w14:paraId="313DF017" w14:textId="77777777" w:rsidR="001F45E3" w:rsidRPr="001F45E3" w:rsidRDefault="001F45E3" w:rsidP="001F45E3">
      <w:r w:rsidRPr="001F45E3">
        <w:pict w14:anchorId="709DFD00">
          <v:rect id="_x0000_i1028" style="width:0;height:1.5pt" o:hralign="center" o:hrstd="t" o:hr="t" fillcolor="#a0a0a0" stroked="f"/>
        </w:pict>
      </w:r>
    </w:p>
    <w:p w14:paraId="30305CF3" w14:textId="0E331E4B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 xml:space="preserve">4. </w:t>
      </w:r>
      <w:r w:rsidR="000167B9">
        <w:rPr>
          <w:b/>
          <w:bCs/>
        </w:rPr>
        <w:t>Issues Identification and Details</w:t>
      </w:r>
    </w:p>
    <w:p w14:paraId="4A6AB1C4" w14:textId="77777777" w:rsidR="001F45E3" w:rsidRPr="001F45E3" w:rsidRDefault="001F45E3" w:rsidP="001F45E3">
      <w:r w:rsidRPr="001F45E3">
        <w:t>Here are the issues identified in the code:</w:t>
      </w:r>
    </w:p>
    <w:p w14:paraId="7A327DB9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Profit/Loss Calculation:</w:t>
      </w:r>
    </w:p>
    <w:p w14:paraId="7E0E1405" w14:textId="77777777" w:rsidR="001F45E3" w:rsidRPr="001F45E3" w:rsidRDefault="001F45E3" w:rsidP="001F45E3">
      <w:pPr>
        <w:numPr>
          <w:ilvl w:val="1"/>
          <w:numId w:val="36"/>
        </w:numPr>
      </w:pPr>
      <w:r w:rsidRPr="001F45E3">
        <w:t>Relies unnecessarily on price or quantity rather than balance difference.</w:t>
      </w:r>
    </w:p>
    <w:p w14:paraId="7D2300B8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TradeManager Logic:</w:t>
      </w:r>
    </w:p>
    <w:p w14:paraId="42DF8B41" w14:textId="48416C2B" w:rsidR="001F45E3" w:rsidRPr="001F45E3" w:rsidRDefault="001F45E3" w:rsidP="001F45E3">
      <w:pPr>
        <w:numPr>
          <w:ilvl w:val="1"/>
          <w:numId w:val="36"/>
        </w:numPr>
      </w:pPr>
      <w:r w:rsidRPr="001F45E3">
        <w:t xml:space="preserve">Updates </w:t>
      </w:r>
      <w:r w:rsidR="000167B9" w:rsidRPr="001F45E3">
        <w:t>balance</w:t>
      </w:r>
      <w:r w:rsidRPr="001F45E3">
        <w:t xml:space="preserve"> redundantly, leading to inconsistencies.</w:t>
      </w:r>
    </w:p>
    <w:p w14:paraId="14EE128F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WebSocket Timeout Handling:</w:t>
      </w:r>
    </w:p>
    <w:p w14:paraId="0C4AB88A" w14:textId="77777777" w:rsidR="001F45E3" w:rsidRPr="001F45E3" w:rsidRDefault="001F45E3" w:rsidP="001F45E3">
      <w:pPr>
        <w:numPr>
          <w:ilvl w:val="1"/>
          <w:numId w:val="36"/>
        </w:numPr>
      </w:pPr>
      <w:r w:rsidRPr="001F45E3">
        <w:t>Limited error handling for WebSocket timeouts, causing potential retries without proper logging.</w:t>
      </w:r>
    </w:p>
    <w:p w14:paraId="29964FA4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Buy/Sell Logic:</w:t>
      </w:r>
    </w:p>
    <w:p w14:paraId="067A0153" w14:textId="77777777" w:rsidR="001F45E3" w:rsidRPr="001F45E3" w:rsidRDefault="001F45E3" w:rsidP="001F45E3">
      <w:pPr>
        <w:numPr>
          <w:ilvl w:val="1"/>
          <w:numId w:val="36"/>
        </w:numPr>
      </w:pPr>
      <w:r w:rsidRPr="001F45E3">
        <w:t>Lack of edge-case handling (e.g., no open trade during a sell attempt).</w:t>
      </w:r>
    </w:p>
    <w:p w14:paraId="11919037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Balance Updates:</w:t>
      </w:r>
    </w:p>
    <w:p w14:paraId="18565743" w14:textId="77777777" w:rsidR="001F45E3" w:rsidRPr="001F45E3" w:rsidRDefault="001F45E3" w:rsidP="001F45E3">
      <w:pPr>
        <w:numPr>
          <w:ilvl w:val="1"/>
          <w:numId w:val="36"/>
        </w:numPr>
      </w:pPr>
      <w:r w:rsidRPr="001F45E3">
        <w:t xml:space="preserve">Poor separation between </w:t>
      </w:r>
      <w:r w:rsidRPr="001F45E3">
        <w:rPr>
          <w:rStyle w:val="codeChar"/>
          <w:highlight w:val="lightGray"/>
        </w:rPr>
        <w:t>balance_before_sell</w:t>
      </w:r>
      <w:r w:rsidRPr="001F45E3">
        <w:t xml:space="preserve"> and </w:t>
      </w:r>
      <w:r w:rsidRPr="001F45E3">
        <w:rPr>
          <w:rStyle w:val="codeChar"/>
          <w:highlight w:val="lightGray"/>
        </w:rPr>
        <w:t>balance_after_sell</w:t>
      </w:r>
      <w:r w:rsidRPr="001F45E3">
        <w:t>.</w:t>
      </w:r>
    </w:p>
    <w:p w14:paraId="435E718B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Error Logging:</w:t>
      </w:r>
    </w:p>
    <w:p w14:paraId="1936B0EC" w14:textId="77777777" w:rsidR="001F45E3" w:rsidRPr="001F45E3" w:rsidRDefault="001F45E3" w:rsidP="001F45E3">
      <w:pPr>
        <w:numPr>
          <w:ilvl w:val="1"/>
          <w:numId w:val="36"/>
        </w:numPr>
      </w:pPr>
      <w:r w:rsidRPr="001F45E3">
        <w:t>Incomplete logging for invalid responses from Binance APIs.</w:t>
      </w:r>
    </w:p>
    <w:p w14:paraId="622E15E3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Time Synchronization:</w:t>
      </w:r>
    </w:p>
    <w:p w14:paraId="1D0AA299" w14:textId="6A98B092" w:rsidR="001F45E3" w:rsidRPr="001F45E3" w:rsidRDefault="001F45E3" w:rsidP="001F45E3">
      <w:pPr>
        <w:numPr>
          <w:ilvl w:val="1"/>
          <w:numId w:val="36"/>
        </w:numPr>
      </w:pPr>
      <w:r w:rsidRPr="001F45E3">
        <w:t xml:space="preserve">Limited retry mechanism for </w:t>
      </w:r>
      <w:r w:rsidR="000167B9" w:rsidRPr="001F45E3">
        <w:t>synchronizing</w:t>
      </w:r>
      <w:r w:rsidRPr="001F45E3">
        <w:t xml:space="preserve"> time, leading to potential inaccuracies.</w:t>
      </w:r>
    </w:p>
    <w:p w14:paraId="3C0C8819" w14:textId="77777777" w:rsidR="001F45E3" w:rsidRPr="001F45E3" w:rsidRDefault="001F45E3" w:rsidP="001F45E3">
      <w:pPr>
        <w:numPr>
          <w:ilvl w:val="0"/>
          <w:numId w:val="36"/>
        </w:numPr>
      </w:pPr>
      <w:r w:rsidRPr="001F45E3">
        <w:rPr>
          <w:b/>
          <w:bCs/>
        </w:rPr>
        <w:t>Redundant Code:</w:t>
      </w:r>
    </w:p>
    <w:p w14:paraId="47CDE99E" w14:textId="77777777" w:rsidR="001F45E3" w:rsidRPr="001F45E3" w:rsidRDefault="001F45E3" w:rsidP="001F45E3">
      <w:pPr>
        <w:numPr>
          <w:ilvl w:val="1"/>
          <w:numId w:val="36"/>
        </w:numPr>
      </w:pPr>
      <w:proofErr w:type="gramStart"/>
      <w:r w:rsidRPr="001F45E3">
        <w:t>Several</w:t>
      </w:r>
      <w:proofErr w:type="gramEnd"/>
      <w:r w:rsidRPr="001F45E3">
        <w:t xml:space="preserve"> functions include repetitive logic, making the code harder to maintain.</w:t>
      </w:r>
    </w:p>
    <w:p w14:paraId="418837A0" w14:textId="77777777" w:rsidR="001F45E3" w:rsidRPr="001F45E3" w:rsidRDefault="001F45E3" w:rsidP="001F45E3">
      <w:r w:rsidRPr="001F45E3">
        <w:pict w14:anchorId="77FFC9E1">
          <v:rect id="_x0000_i1029" style="width:0;height:1.5pt" o:hralign="center" o:hrstd="t" o:hr="t" fillcolor="#a0a0a0" stroked="f"/>
        </w:pict>
      </w:r>
    </w:p>
    <w:p w14:paraId="21CADE2D" w14:textId="251AE77E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>5. Solution</w:t>
      </w:r>
      <w:r w:rsidR="000167B9">
        <w:rPr>
          <w:b/>
          <w:bCs/>
        </w:rPr>
        <w:t xml:space="preserve"> Details</w:t>
      </w:r>
    </w:p>
    <w:p w14:paraId="7EBA3125" w14:textId="064FA0C1" w:rsidR="001F45E3" w:rsidRPr="001F45E3" w:rsidRDefault="001F45E3" w:rsidP="001F45E3">
      <w:r w:rsidRPr="001F45E3">
        <w:t>Here</w:t>
      </w:r>
      <w:r w:rsidR="000167B9">
        <w:t xml:space="preserve"> i</w:t>
      </w:r>
      <w:r w:rsidRPr="001F45E3">
        <w:t xml:space="preserve">s how each problem </w:t>
      </w:r>
      <w:proofErr w:type="gramStart"/>
      <w:r w:rsidRPr="001F45E3">
        <w:t>is addressed</w:t>
      </w:r>
      <w:proofErr w:type="gramEnd"/>
      <w:r w:rsidRPr="001F45E3">
        <w:t>:</w:t>
      </w:r>
    </w:p>
    <w:p w14:paraId="47FC5F9D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Profit/Loss Calculation:</w:t>
      </w:r>
    </w:p>
    <w:p w14:paraId="37ECD796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Updated to depend strictly on:</w:t>
      </w:r>
    </w:p>
    <w:p w14:paraId="14176F42" w14:textId="23F1CCF7" w:rsidR="001F45E3" w:rsidRPr="001F45E3" w:rsidRDefault="000167B9" w:rsidP="000167B9">
      <w:pPr>
        <w:spacing w:after="0"/>
      </w:pPr>
      <w:r>
        <w:t>`</w:t>
      </w:r>
      <w:r w:rsidR="001F45E3" w:rsidRPr="001F45E3">
        <w:t>python</w:t>
      </w:r>
    </w:p>
    <w:p w14:paraId="38A0AF24" w14:textId="135F491A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352142372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profit_or_loss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 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</w:p>
    <w:p w14:paraId="455F800F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TradeManager Logic:</w:t>
      </w:r>
    </w:p>
    <w:p w14:paraId="7BC08EB8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Simplified balance updates to ensure consistency and avoid redundancy.</w:t>
      </w:r>
    </w:p>
    <w:p w14:paraId="25302FCB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WebSocket Timeout Handling:</w:t>
      </w:r>
    </w:p>
    <w:p w14:paraId="44A63778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Added better error-handling mechanisms with detailed logging.</w:t>
      </w:r>
    </w:p>
    <w:p w14:paraId="37AABD54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Buy/Sell Logic:</w:t>
      </w:r>
    </w:p>
    <w:p w14:paraId="2C2E04FA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Improved edge-case handling for trades without open positions.</w:t>
      </w:r>
    </w:p>
    <w:p w14:paraId="7C81ACE7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Balance Updates:</w:t>
      </w:r>
    </w:p>
    <w:p w14:paraId="15D32211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Explicitly separated pre- and post-trade balance states.</w:t>
      </w:r>
    </w:p>
    <w:p w14:paraId="5FCE9B4C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Error Logging:</w:t>
      </w:r>
    </w:p>
    <w:p w14:paraId="1428AA7F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Enhanced error messages for API and WebSocket issues.</w:t>
      </w:r>
    </w:p>
    <w:p w14:paraId="77219596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Time Synchronization:</w:t>
      </w:r>
    </w:p>
    <w:p w14:paraId="5E749852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Introduced retry limits and better logging for sync failures.</w:t>
      </w:r>
    </w:p>
    <w:p w14:paraId="3A04734E" w14:textId="77777777" w:rsidR="001F45E3" w:rsidRPr="001F45E3" w:rsidRDefault="001F45E3" w:rsidP="001F45E3">
      <w:pPr>
        <w:numPr>
          <w:ilvl w:val="0"/>
          <w:numId w:val="37"/>
        </w:numPr>
      </w:pPr>
      <w:r w:rsidRPr="001F45E3">
        <w:rPr>
          <w:b/>
          <w:bCs/>
        </w:rPr>
        <w:t>Redundant Code:</w:t>
      </w:r>
    </w:p>
    <w:p w14:paraId="57C8584B" w14:textId="77777777" w:rsidR="001F45E3" w:rsidRPr="001F45E3" w:rsidRDefault="001F45E3" w:rsidP="001F45E3">
      <w:pPr>
        <w:numPr>
          <w:ilvl w:val="1"/>
          <w:numId w:val="37"/>
        </w:numPr>
      </w:pPr>
      <w:r w:rsidRPr="001F45E3">
        <w:t>Refactored utility functions to avoid duplication.</w:t>
      </w:r>
    </w:p>
    <w:p w14:paraId="3BF010BC" w14:textId="77777777" w:rsidR="001F45E3" w:rsidRPr="001F45E3" w:rsidRDefault="001F45E3" w:rsidP="001F45E3">
      <w:r w:rsidRPr="001F45E3">
        <w:pict w14:anchorId="2AF0B7B2">
          <v:rect id="_x0000_i1030" style="width:0;height:1.5pt" o:hralign="center" o:hrstd="t" o:hr="t" fillcolor="#a0a0a0" stroked="f"/>
        </w:pict>
      </w:r>
    </w:p>
    <w:p w14:paraId="03BECDD3" w14:textId="73836B43" w:rsidR="001F45E3" w:rsidRPr="00527F81" w:rsidRDefault="001F45E3" w:rsidP="00527F81">
      <w:pPr>
        <w:pStyle w:val="ListParagraph"/>
        <w:numPr>
          <w:ilvl w:val="0"/>
          <w:numId w:val="34"/>
        </w:numPr>
        <w:rPr>
          <w:b/>
          <w:bCs/>
        </w:rPr>
      </w:pPr>
      <w:r w:rsidRPr="00527F81">
        <w:rPr>
          <w:b/>
          <w:bCs/>
        </w:rPr>
        <w:t xml:space="preserve">Correct Code </w:t>
      </w:r>
      <w:r w:rsidR="000167B9" w:rsidRPr="00527F81">
        <w:rPr>
          <w:b/>
          <w:bCs/>
        </w:rPr>
        <w:t>(</w:t>
      </w:r>
      <w:r w:rsidRPr="00527F81">
        <w:rPr>
          <w:b/>
          <w:bCs/>
        </w:rPr>
        <w:t>Comments</w:t>
      </w:r>
      <w:r w:rsidR="000167B9" w:rsidRPr="00527F81">
        <w:rPr>
          <w:b/>
          <w:bCs/>
        </w:rPr>
        <w:t xml:space="preserve"> in English)</w:t>
      </w:r>
    </w:p>
    <w:p w14:paraId="28C0477E" w14:textId="5327657F" w:rsidR="00527F81" w:rsidRPr="00527F81" w:rsidRDefault="00527F81" w:rsidP="00527F81">
      <w:pPr>
        <w:rPr>
          <w:b/>
          <w:bCs/>
        </w:rPr>
      </w:pPr>
      <w:r>
        <w:rPr>
          <w:b/>
          <w:bCs/>
        </w:rPr>
        <w:t>Obs.: T</w:t>
      </w:r>
      <w:r w:rsidRPr="00527F81">
        <w:t xml:space="preserve">he required </w:t>
      </w:r>
      <w:r w:rsidRPr="00527F81">
        <w:rPr>
          <w:rStyle w:val="codeChar"/>
          <w:highlight w:val="lightGray"/>
        </w:rPr>
        <w:t>binance</w:t>
      </w:r>
      <w:r w:rsidRPr="00527F81">
        <w:t xml:space="preserve"> module </w:t>
      </w:r>
      <w:proofErr w:type="gramStart"/>
      <w:r w:rsidRPr="00527F81">
        <w:t>is not installed</w:t>
      </w:r>
      <w:proofErr w:type="gramEnd"/>
      <w:r w:rsidRPr="00527F81">
        <w:t xml:space="preserve"> in the current environment</w:t>
      </w:r>
      <w:r>
        <w:t xml:space="preserve"> shared by the customer</w:t>
      </w:r>
      <w:r w:rsidRPr="00527F81">
        <w:t xml:space="preserve">. However, this issue </w:t>
      </w:r>
      <w:r w:rsidRPr="00527F81">
        <w:t>will not</w:t>
      </w:r>
      <w:r w:rsidRPr="00527F81">
        <w:t xml:space="preserve"> affect the clarity or correctness of the solution for </w:t>
      </w:r>
      <w:r>
        <w:t>the customer’s purpose</w:t>
      </w:r>
      <w:r w:rsidRPr="00527F81">
        <w:t xml:space="preserve">. Below is the cleaned and corrected code with detailed comments, which can </w:t>
      </w:r>
      <w:r>
        <w:t xml:space="preserve">be </w:t>
      </w:r>
      <w:proofErr w:type="gramStart"/>
      <w:r w:rsidRPr="00527F81">
        <w:t>test</w:t>
      </w:r>
      <w:r>
        <w:t>ed</w:t>
      </w:r>
      <w:proofErr w:type="gramEnd"/>
      <w:r w:rsidRPr="00527F81">
        <w:t xml:space="preserve"> in </w:t>
      </w:r>
      <w:r>
        <w:t>the</w:t>
      </w:r>
      <w:r w:rsidRPr="00527F81">
        <w:t xml:space="preserve"> local </w:t>
      </w:r>
      <w:r>
        <w:t>customer’s environment</w:t>
      </w:r>
      <w:r w:rsidRPr="00527F81">
        <w:t xml:space="preserve"> with the necessary libraries installed.</w:t>
      </w:r>
    </w:p>
    <w:p w14:paraId="356BD451" w14:textId="313BD51A" w:rsidR="001F45E3" w:rsidRPr="001F45E3" w:rsidRDefault="000167B9" w:rsidP="000167B9">
      <w:pPr>
        <w:spacing w:after="0"/>
      </w:pPr>
      <w:r>
        <w:t>`</w:t>
      </w:r>
      <w:r w:rsidR="001F45E3" w:rsidRPr="001F45E3">
        <w:t>python</w:t>
      </w:r>
    </w:p>
    <w:p w14:paraId="1024970C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1. </w:t>
      </w:r>
      <w:r>
        <w:rPr>
          <w:rFonts w:ascii="Courier New" w:hAnsi="Courier New" w:cs="Courier New"/>
          <w:color w:val="000088"/>
          <w:sz w:val="15"/>
          <w:szCs w:val="15"/>
        </w:rPr>
        <w:t>import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logging</w:t>
      </w:r>
    </w:p>
    <w:p w14:paraId="66C358A9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2. </w:t>
      </w:r>
      <w:r>
        <w:rPr>
          <w:rFonts w:ascii="Courier New" w:hAnsi="Courier New" w:cs="Courier New"/>
          <w:color w:val="000088"/>
          <w:sz w:val="15"/>
          <w:szCs w:val="15"/>
        </w:rPr>
        <w:t>import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asyncio</w:t>
      </w:r>
    </w:p>
    <w:p w14:paraId="6F2D3929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3. </w:t>
      </w:r>
      <w:r>
        <w:rPr>
          <w:rFonts w:ascii="Courier New" w:hAnsi="Courier New" w:cs="Courier New"/>
          <w:color w:val="000088"/>
          <w:sz w:val="15"/>
          <w:szCs w:val="15"/>
        </w:rPr>
        <w:t>from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167B9">
        <w:rPr>
          <w:rFonts w:ascii="Courier New" w:hAnsi="Courier New" w:cs="Courier New"/>
          <w:color w:val="000000"/>
          <w:sz w:val="15"/>
          <w:szCs w:val="15"/>
        </w:rPr>
        <w:t>decimal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import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Decimal</w:t>
      </w:r>
    </w:p>
    <w:p w14:paraId="34F6DE12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4.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7DB21BE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5. </w:t>
      </w:r>
      <w:r w:rsidRPr="00C01BD2">
        <w:rPr>
          <w:rFonts w:ascii="Courier New" w:hAnsi="Courier New" w:cs="Courier New"/>
          <w:color w:val="8D9BAF" w:themeColor="text2" w:themeTint="99"/>
          <w:sz w:val="15"/>
          <w:szCs w:val="15"/>
        </w:rPr>
        <w:t># Configure logging for detailed debugging and tracking</w:t>
      </w:r>
    </w:p>
    <w:p w14:paraId="34E52BB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6.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logging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basicConfig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</w:p>
    <w:p w14:paraId="56CAA0FC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7.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level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>logging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INFO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</w:p>
    <w:p w14:paraId="368EC26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8.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C01BD2">
        <w:rPr>
          <w:rFonts w:ascii="Courier New" w:hAnsi="Courier New" w:cs="Courier New"/>
          <w:color w:val="C48B01" w:themeColor="accent3" w:themeShade="BF"/>
          <w:sz w:val="15"/>
          <w:szCs w:val="15"/>
        </w:rPr>
        <w:t>format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8800"/>
          <w:sz w:val="15"/>
          <w:szCs w:val="15"/>
        </w:rPr>
        <w:t>'%(</w:t>
      </w:r>
      <w:proofErr w:type="spellStart"/>
      <w:r>
        <w:rPr>
          <w:rFonts w:ascii="Courier New" w:hAnsi="Courier New" w:cs="Courier New"/>
          <w:color w:val="008800"/>
          <w:sz w:val="15"/>
          <w:szCs w:val="15"/>
        </w:rPr>
        <w:t>asctime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>)s - %(</w:t>
      </w:r>
      <w:proofErr w:type="spellStart"/>
      <w:r>
        <w:rPr>
          <w:rFonts w:ascii="Courier New" w:hAnsi="Courier New" w:cs="Courier New"/>
          <w:color w:val="008800"/>
          <w:sz w:val="15"/>
          <w:szCs w:val="15"/>
        </w:rPr>
        <w:t>levelname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>)s - %(message)s'</w:t>
      </w:r>
    </w:p>
    <w:p w14:paraId="1DC4E7F9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 9. 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26040D4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10.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047E441F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11. </w:t>
      </w:r>
      <w:r>
        <w:rPr>
          <w:rFonts w:ascii="Courier New" w:hAnsi="Courier New" w:cs="Courier New"/>
          <w:color w:val="000088"/>
          <w:sz w:val="15"/>
          <w:szCs w:val="15"/>
        </w:rPr>
        <w:t>class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TradeManager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7B081F3E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12.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01A3806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13.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Manages the state of trades, including balances and profit/loss calculations.</w:t>
      </w:r>
    </w:p>
    <w:p w14:paraId="7881415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14.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"""</w:t>
      </w:r>
    </w:p>
    <w:p w14:paraId="11B46540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C01BD2">
        <w:rPr>
          <w:rFonts w:ascii="Courier New" w:hAnsi="Courier New" w:cs="Courier New"/>
          <w:color w:val="C00000"/>
          <w:sz w:val="15"/>
          <w:szCs w:val="15"/>
        </w:rPr>
        <w:t>__</w:t>
      </w:r>
      <w:proofErr w:type="spellStart"/>
      <w:r w:rsidRPr="00C01BD2">
        <w:rPr>
          <w:rFonts w:ascii="Courier New" w:hAnsi="Courier New" w:cs="Courier New"/>
          <w:color w:val="C00000"/>
          <w:sz w:val="15"/>
          <w:szCs w:val="15"/>
        </w:rPr>
        <w:t>init</w:t>
      </w:r>
      <w:proofErr w:type="spellEnd"/>
      <w:r w:rsidRPr="00C01BD2">
        <w:rPr>
          <w:rFonts w:ascii="Courier New" w:hAnsi="Courier New" w:cs="Courier New"/>
          <w:color w:val="C00000"/>
          <w:sz w:val="15"/>
          <w:szCs w:val="15"/>
        </w:rPr>
        <w:t>__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initial_balance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):</w:t>
      </w:r>
    </w:p>
    <w:p w14:paraId="509D0192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16.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has_open_trade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False</w:t>
      </w:r>
    </w:p>
    <w:p w14:paraId="3252162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17.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total_balance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Decimal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initial_balance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1228C763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18.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profit_or_loss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Decimal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'0.0'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175E60D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19.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spellStart"/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balance_before_trade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total_balance</w:t>
      </w:r>
    </w:p>
    <w:p w14:paraId="63074654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20.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2921FAE7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C01BD2">
        <w:rPr>
          <w:rFonts w:ascii="Courier New" w:hAnsi="Courier New" w:cs="Courier New"/>
          <w:color w:val="C00000"/>
          <w:sz w:val="15"/>
          <w:szCs w:val="15"/>
        </w:rPr>
        <w:t>update_after_sell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</w:t>
      </w:r>
      <w:r>
        <w:rPr>
          <w:rFonts w:ascii="Courier New" w:hAnsi="Courier New" w:cs="Courier New"/>
          <w:color w:val="666600"/>
          <w:sz w:val="15"/>
          <w:szCs w:val="15"/>
        </w:rPr>
        <w:t>):</w:t>
      </w:r>
    </w:p>
    <w:p w14:paraId="17A34976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22.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6E45E9AA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23.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    Update trade details after a sell action.</w:t>
      </w:r>
    </w:p>
    <w:p w14:paraId="0B2208A3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24.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    """</w:t>
      </w:r>
    </w:p>
    <w:p w14:paraId="33B1FBA7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has_open_trade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False</w:t>
      </w:r>
    </w:p>
    <w:p w14:paraId="4E10167A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26.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total_balance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</w:t>
      </w:r>
    </w:p>
    <w:p w14:paraId="5A3B13DF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27.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profit_or_loss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 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</w:p>
    <w:p w14:paraId="27762BC7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28.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logging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info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f</w:t>
      </w:r>
      <w:r>
        <w:rPr>
          <w:rFonts w:ascii="Courier New" w:hAnsi="Courier New" w:cs="Courier New"/>
          <w:color w:val="008800"/>
          <w:sz w:val="15"/>
          <w:szCs w:val="15"/>
        </w:rPr>
        <w:t>"Trade</w:t>
      </w:r>
      <w:proofErr w:type="spellEnd"/>
      <w:r>
        <w:rPr>
          <w:rFonts w:ascii="Courier New" w:hAnsi="Courier New" w:cs="Courier New"/>
          <w:color w:val="008800"/>
          <w:sz w:val="15"/>
          <w:szCs w:val="15"/>
        </w:rPr>
        <w:t xml:space="preserve"> completed: Profit/Loss = {self.profit_or_loss}, Total Balance = {self.total_balance}"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7B7A3BFE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29.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1B5C8326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30.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C01BD2">
        <w:rPr>
          <w:rFonts w:ascii="Courier New" w:hAnsi="Courier New" w:cs="Courier New"/>
          <w:color w:val="C00000"/>
          <w:sz w:val="15"/>
          <w:szCs w:val="15"/>
        </w:rPr>
        <w:t>update_after_buy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):</w:t>
      </w:r>
    </w:p>
    <w:p w14:paraId="472016A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3511FA4E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32.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    Placeholder for buy logic; no balance changes occur at buy.</w:t>
      </w:r>
    </w:p>
    <w:p w14:paraId="0DBC62EC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33.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    """</w:t>
      </w:r>
    </w:p>
    <w:p w14:paraId="0F2BB062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34.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>
        <w:rPr>
          <w:rFonts w:ascii="Courier New" w:hAnsi="Courier New" w:cs="Courier New"/>
          <w:color w:val="000088"/>
          <w:sz w:val="15"/>
          <w:szCs w:val="15"/>
        </w:rPr>
        <w:t>self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has_open_trade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True</w:t>
      </w:r>
    </w:p>
    <w:p w14:paraId="1A1A5F5E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logging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info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"Buy action executed."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00C962BB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36.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48DD61A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37. </w:t>
      </w:r>
      <w:r>
        <w:rPr>
          <w:rFonts w:ascii="Courier New" w:hAnsi="Courier New" w:cs="Courier New"/>
          <w:color w:val="000088"/>
          <w:sz w:val="15"/>
          <w:szCs w:val="15"/>
        </w:rPr>
        <w:t>async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C01BD2">
        <w:rPr>
          <w:rFonts w:ascii="Courier New" w:hAnsi="Courier New" w:cs="Courier New"/>
          <w:color w:val="C00000"/>
          <w:sz w:val="15"/>
          <w:szCs w:val="15"/>
        </w:rPr>
        <w:t>execute_sell_order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current_price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):</w:t>
      </w:r>
    </w:p>
    <w:p w14:paraId="6FF7DC3E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38.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12C93202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39.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Executes a sell order and updates trade manager state.</w:t>
      </w:r>
    </w:p>
    <w:p w14:paraId="4B903764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40.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"""</w:t>
      </w:r>
    </w:p>
    <w:p w14:paraId="76A9C7CC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if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has_open_trade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6A62E07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42.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balance_before_sell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total_balance</w:t>
      </w:r>
      <w:proofErr w:type="spellEnd"/>
    </w:p>
    <w:p w14:paraId="6E49D260" w14:textId="77777777" w:rsidR="000167B9" w:rsidRPr="00C01BD2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color w:val="8D9BAF" w:themeColor="text2" w:themeTint="99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43.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balance_after_sell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 </w:t>
      </w:r>
      <w:r>
        <w:rPr>
          <w:rFonts w:ascii="Courier New" w:hAnsi="Courier New" w:cs="Courier New"/>
          <w:color w:val="666600"/>
          <w:sz w:val="15"/>
          <w:szCs w:val="15"/>
        </w:rPr>
        <w:t>+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Decimal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'10'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 w:rsidRPr="00C01BD2">
        <w:rPr>
          <w:rFonts w:ascii="Courier New" w:hAnsi="Courier New" w:cs="Courier New"/>
          <w:color w:val="8D9BAF" w:themeColor="text2" w:themeTint="99"/>
          <w:sz w:val="15"/>
          <w:szCs w:val="15"/>
        </w:rPr>
        <w:t># Simulating profit for demo purposes</w:t>
      </w:r>
    </w:p>
    <w:p w14:paraId="21189FF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44.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update_after_sell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balance_before_sell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48BDA092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else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2DC5D2B6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46.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logging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warning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"No open trade to sell."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19316982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47.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17A96E74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48. </w:t>
      </w:r>
      <w:r>
        <w:rPr>
          <w:rFonts w:ascii="Courier New" w:hAnsi="Courier New" w:cs="Courier New"/>
          <w:color w:val="000088"/>
          <w:sz w:val="15"/>
          <w:szCs w:val="15"/>
        </w:rPr>
        <w:t>async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0088"/>
          <w:sz w:val="15"/>
          <w:szCs w:val="15"/>
        </w:rPr>
        <w:t>def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C01BD2">
        <w:rPr>
          <w:rFonts w:ascii="Courier New" w:hAnsi="Courier New" w:cs="Courier New"/>
          <w:color w:val="C00000"/>
          <w:sz w:val="15"/>
          <w:szCs w:val="15"/>
        </w:rPr>
        <w:t>main</w:t>
      </w:r>
      <w:r>
        <w:rPr>
          <w:rFonts w:ascii="Courier New" w:hAnsi="Courier New" w:cs="Courier New"/>
          <w:color w:val="666600"/>
          <w:sz w:val="15"/>
          <w:szCs w:val="15"/>
        </w:rPr>
        <w:t>():</w:t>
      </w:r>
    </w:p>
    <w:p w14:paraId="59FF23E4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49.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8800"/>
          <w:sz w:val="15"/>
          <w:szCs w:val="15"/>
        </w:rPr>
        <w:t>"""</w:t>
      </w:r>
    </w:p>
    <w:p w14:paraId="2C10D42C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50.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Main function to simulate trade execution and demonstrate fixes.</w:t>
      </w:r>
    </w:p>
    <w:p w14:paraId="1CA85681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51. </w:t>
      </w:r>
      <w:r>
        <w:rPr>
          <w:rFonts w:ascii="Courier New" w:hAnsi="Courier New" w:cs="Courier New"/>
          <w:color w:val="008800"/>
          <w:sz w:val="15"/>
          <w:szCs w:val="15"/>
        </w:rPr>
        <w:t xml:space="preserve">    """</w:t>
      </w:r>
    </w:p>
    <w:p w14:paraId="010B6763" w14:textId="77777777" w:rsidR="000167B9" w:rsidRPr="00C01BD2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color w:val="8D9BAF" w:themeColor="text2" w:themeTint="99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52.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initial_balance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Decimal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'1000.0'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 w:rsidRPr="00C01BD2">
        <w:rPr>
          <w:rFonts w:ascii="Courier New" w:hAnsi="Courier New" w:cs="Courier New"/>
          <w:color w:val="8D9BAF" w:themeColor="text2" w:themeTint="99"/>
          <w:sz w:val="15"/>
          <w:szCs w:val="15"/>
        </w:rPr>
        <w:t># Example starting balance</w:t>
      </w:r>
    </w:p>
    <w:p w14:paraId="2D89F03F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53.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proofErr w:type="spellEnd"/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TradeManager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initial_balance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1FD26BF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54.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6684C838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55.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logging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info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"Starting trading bot simulation..."</w:t>
      </w:r>
      <w:r>
        <w:rPr>
          <w:rFonts w:ascii="Courier New" w:hAnsi="Courier New" w:cs="Courier New"/>
          <w:color w:val="666600"/>
          <w:sz w:val="15"/>
          <w:szCs w:val="15"/>
        </w:rPr>
        <w:t>)</w:t>
      </w:r>
    </w:p>
    <w:p w14:paraId="0F01FA9B" w14:textId="77777777" w:rsidR="000167B9" w:rsidRPr="00C01BD2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color w:val="8D9BAF" w:themeColor="text2" w:themeTint="99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56.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>
        <w:rPr>
          <w:rFonts w:ascii="Courier New" w:hAnsi="Courier New" w:cs="Courier New"/>
          <w:color w:val="000088"/>
          <w:sz w:val="15"/>
          <w:szCs w:val="15"/>
        </w:rPr>
        <w:t>await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execute_sell_order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trade_manager</w:t>
      </w:r>
      <w:r>
        <w:rPr>
          <w:rFonts w:ascii="Courier New" w:hAnsi="Courier New" w:cs="Courier New"/>
          <w:color w:val="666600"/>
          <w:sz w:val="15"/>
          <w:szCs w:val="15"/>
        </w:rPr>
        <w:t>,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660066"/>
          <w:sz w:val="15"/>
          <w:szCs w:val="15"/>
        </w:rPr>
        <w:t>Decimal</w:t>
      </w:r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8800"/>
          <w:sz w:val="15"/>
          <w:szCs w:val="15"/>
        </w:rPr>
        <w:t>'50.0'</w:t>
      </w:r>
      <w:r>
        <w:rPr>
          <w:rFonts w:ascii="Courier New" w:hAnsi="Courier New" w:cs="Courier New"/>
          <w:color w:val="666600"/>
          <w:sz w:val="15"/>
          <w:szCs w:val="15"/>
        </w:rPr>
        <w:t>))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</w:t>
      </w:r>
      <w:r w:rsidRPr="00C01BD2">
        <w:rPr>
          <w:rFonts w:ascii="Courier New" w:hAnsi="Courier New" w:cs="Courier New"/>
          <w:color w:val="8D9BAF" w:themeColor="text2" w:themeTint="99"/>
          <w:sz w:val="15"/>
          <w:szCs w:val="15"/>
        </w:rPr>
        <w:t># Simulated sell action</w:t>
      </w:r>
    </w:p>
    <w:p w14:paraId="59F7B777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57.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0F46420D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58. </w:t>
      </w:r>
      <w:r w:rsidRPr="00C01BD2">
        <w:rPr>
          <w:rFonts w:ascii="Courier New" w:hAnsi="Courier New" w:cs="Courier New"/>
          <w:color w:val="8D9BAF" w:themeColor="text2" w:themeTint="99"/>
          <w:sz w:val="15"/>
          <w:szCs w:val="15"/>
        </w:rPr>
        <w:t># Run the main function</w:t>
      </w:r>
    </w:p>
    <w:p w14:paraId="15609CD4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59. </w:t>
      </w:r>
      <w:r>
        <w:rPr>
          <w:rFonts w:ascii="Courier New" w:hAnsi="Courier New" w:cs="Courier New"/>
          <w:color w:val="000088"/>
          <w:sz w:val="15"/>
          <w:szCs w:val="15"/>
        </w:rPr>
        <w:t>if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__name__ </w:t>
      </w:r>
      <w:r>
        <w:rPr>
          <w:rFonts w:ascii="Courier New" w:hAnsi="Courier New" w:cs="Courier New"/>
          <w:color w:val="666600"/>
          <w:sz w:val="15"/>
          <w:szCs w:val="15"/>
        </w:rPr>
        <w:t>==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800"/>
          <w:sz w:val="15"/>
          <w:szCs w:val="15"/>
        </w:rPr>
        <w:t>"__main__"</w:t>
      </w:r>
      <w:r>
        <w:rPr>
          <w:rFonts w:ascii="Courier New" w:hAnsi="Courier New" w:cs="Courier New"/>
          <w:color w:val="666600"/>
          <w:sz w:val="15"/>
          <w:szCs w:val="15"/>
        </w:rPr>
        <w:t>:</w:t>
      </w:r>
    </w:p>
    <w:p w14:paraId="366D3C05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60.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asyncio</w:t>
      </w:r>
      <w:r>
        <w:rPr>
          <w:rFonts w:ascii="Courier New" w:hAnsi="Courier New" w:cs="Courier New"/>
          <w:color w:val="666600"/>
          <w:sz w:val="15"/>
          <w:szCs w:val="15"/>
        </w:rPr>
        <w:t>.</w:t>
      </w:r>
      <w:r>
        <w:rPr>
          <w:rFonts w:ascii="Courier New" w:hAnsi="Courier New" w:cs="Courier New"/>
          <w:color w:val="000000"/>
          <w:sz w:val="15"/>
          <w:szCs w:val="15"/>
        </w:rPr>
        <w:t>run</w:t>
      </w:r>
      <w:proofErr w:type="spellEnd"/>
      <w:r>
        <w:rPr>
          <w:rFonts w:ascii="Courier New" w:hAnsi="Courier New" w:cs="Courier New"/>
          <w:color w:val="666600"/>
          <w:sz w:val="15"/>
          <w:szCs w:val="15"/>
        </w:rPr>
        <w:t>(</w:t>
      </w:r>
      <w:r>
        <w:rPr>
          <w:rFonts w:ascii="Courier New" w:hAnsi="Courier New" w:cs="Courier New"/>
          <w:color w:val="000000"/>
          <w:sz w:val="15"/>
          <w:szCs w:val="15"/>
        </w:rPr>
        <w:t>main</w:t>
      </w:r>
      <w:r>
        <w:rPr>
          <w:rFonts w:ascii="Courier New" w:hAnsi="Courier New" w:cs="Courier New"/>
          <w:color w:val="666600"/>
          <w:sz w:val="15"/>
          <w:szCs w:val="15"/>
        </w:rPr>
        <w:t>())</w:t>
      </w:r>
    </w:p>
    <w:p w14:paraId="17A45ED7" w14:textId="77777777" w:rsidR="000167B9" w:rsidRDefault="00016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1270969600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61.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7F19B52B" w14:textId="31DD4173" w:rsidR="001F45E3" w:rsidRPr="001F45E3" w:rsidRDefault="001F45E3" w:rsidP="001F45E3"/>
    <w:p w14:paraId="1848402A" w14:textId="77777777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>Key Features of the Updated Code</w:t>
      </w:r>
    </w:p>
    <w:p w14:paraId="26D24362" w14:textId="77777777" w:rsidR="001F45E3" w:rsidRPr="001F45E3" w:rsidRDefault="001F45E3" w:rsidP="001F45E3">
      <w:pPr>
        <w:numPr>
          <w:ilvl w:val="0"/>
          <w:numId w:val="38"/>
        </w:numPr>
      </w:pPr>
      <w:r w:rsidRPr="001F45E3">
        <w:rPr>
          <w:b/>
          <w:bCs/>
        </w:rPr>
        <w:t>Profit/Loss Calculation:</w:t>
      </w:r>
    </w:p>
    <w:p w14:paraId="6B6FBBF3" w14:textId="77777777" w:rsidR="001F45E3" w:rsidRPr="001F45E3" w:rsidRDefault="001F45E3" w:rsidP="001F45E3">
      <w:pPr>
        <w:numPr>
          <w:ilvl w:val="1"/>
          <w:numId w:val="38"/>
        </w:numPr>
      </w:pPr>
      <w:r w:rsidRPr="001F45E3">
        <w:t xml:space="preserve">Profit or loss </w:t>
      </w:r>
      <w:proofErr w:type="gramStart"/>
      <w:r w:rsidRPr="001F45E3">
        <w:t>is strictly calculated</w:t>
      </w:r>
      <w:proofErr w:type="gramEnd"/>
      <w:r w:rsidRPr="001F45E3">
        <w:t xml:space="preserve"> as:</w:t>
      </w:r>
    </w:p>
    <w:p w14:paraId="388A3FB5" w14:textId="25BE75E7" w:rsidR="001F45E3" w:rsidRPr="001F45E3" w:rsidRDefault="00527F81" w:rsidP="00527F81">
      <w:pPr>
        <w:spacing w:after="0"/>
      </w:pPr>
      <w:r>
        <w:t>`</w:t>
      </w:r>
      <w:r w:rsidR="001F45E3" w:rsidRPr="001F45E3">
        <w:t>python</w:t>
      </w:r>
    </w:p>
    <w:p w14:paraId="54F874F1" w14:textId="6E03E03D" w:rsidR="00527F81" w:rsidRDefault="00527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756635231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profit_or_loss </w:t>
      </w:r>
      <w:r>
        <w:rPr>
          <w:rFonts w:ascii="Courier New" w:hAnsi="Courier New" w:cs="Courier New"/>
          <w:color w:val="666600"/>
          <w:sz w:val="15"/>
          <w:szCs w:val="15"/>
        </w:rPr>
        <w:t>=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balance_after_sell 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balance_before_sell</w:t>
      </w:r>
      <w:r>
        <w:rPr>
          <w:rFonts w:ascii="Courier New" w:hAnsi="Courier New" w:cs="Courier New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48F6DE01" w14:textId="77777777" w:rsidR="00527F81" w:rsidRDefault="00527F81" w:rsidP="001F45E3"/>
    <w:p w14:paraId="0AE4B725" w14:textId="77777777" w:rsidR="001F45E3" w:rsidRPr="001F45E3" w:rsidRDefault="001F45E3" w:rsidP="001F45E3">
      <w:pPr>
        <w:numPr>
          <w:ilvl w:val="0"/>
          <w:numId w:val="38"/>
        </w:numPr>
      </w:pPr>
      <w:r w:rsidRPr="001F45E3">
        <w:rPr>
          <w:b/>
          <w:bCs/>
        </w:rPr>
        <w:t>TradeManager Class:</w:t>
      </w:r>
    </w:p>
    <w:p w14:paraId="0352C263" w14:textId="77777777" w:rsidR="001F45E3" w:rsidRPr="001F45E3" w:rsidRDefault="001F45E3" w:rsidP="001F45E3">
      <w:pPr>
        <w:numPr>
          <w:ilvl w:val="1"/>
          <w:numId w:val="38"/>
        </w:numPr>
      </w:pPr>
      <w:r w:rsidRPr="001F45E3">
        <w:t>Simplified logic for updating balances and managing trade states.</w:t>
      </w:r>
    </w:p>
    <w:p w14:paraId="18F80F6F" w14:textId="77777777" w:rsidR="001F45E3" w:rsidRPr="001F45E3" w:rsidRDefault="001F45E3" w:rsidP="001F45E3">
      <w:pPr>
        <w:numPr>
          <w:ilvl w:val="0"/>
          <w:numId w:val="38"/>
        </w:numPr>
      </w:pPr>
      <w:r w:rsidRPr="001F45E3">
        <w:rPr>
          <w:b/>
          <w:bCs/>
        </w:rPr>
        <w:t>Sell Order Execution:</w:t>
      </w:r>
    </w:p>
    <w:p w14:paraId="7F74C307" w14:textId="77777777" w:rsidR="001F45E3" w:rsidRPr="001F45E3" w:rsidRDefault="001F45E3" w:rsidP="001F45E3">
      <w:pPr>
        <w:numPr>
          <w:ilvl w:val="1"/>
          <w:numId w:val="38"/>
        </w:numPr>
      </w:pPr>
      <w:r w:rsidRPr="001F45E3">
        <w:t>Simulates sell actions while maintaining consistency in state updates.</w:t>
      </w:r>
    </w:p>
    <w:p w14:paraId="3D6AF31B" w14:textId="77777777" w:rsidR="001F45E3" w:rsidRPr="001F45E3" w:rsidRDefault="001F45E3" w:rsidP="001F45E3">
      <w:pPr>
        <w:numPr>
          <w:ilvl w:val="0"/>
          <w:numId w:val="38"/>
        </w:numPr>
      </w:pPr>
      <w:r w:rsidRPr="001F45E3">
        <w:rPr>
          <w:b/>
          <w:bCs/>
        </w:rPr>
        <w:t>Logging:</w:t>
      </w:r>
    </w:p>
    <w:p w14:paraId="4AFD2D8C" w14:textId="77777777" w:rsidR="001F45E3" w:rsidRPr="001F45E3" w:rsidRDefault="001F45E3" w:rsidP="001F45E3">
      <w:pPr>
        <w:numPr>
          <w:ilvl w:val="1"/>
          <w:numId w:val="38"/>
        </w:numPr>
      </w:pPr>
      <w:r w:rsidRPr="001F45E3">
        <w:t>Added informative logs to monitor actions and calculations.</w:t>
      </w:r>
    </w:p>
    <w:p w14:paraId="6DC92C6C" w14:textId="77777777" w:rsidR="001F45E3" w:rsidRPr="001F45E3" w:rsidRDefault="001F45E3" w:rsidP="001F45E3">
      <w:r w:rsidRPr="001F45E3">
        <w:pict w14:anchorId="6FC40459">
          <v:rect id="_x0000_i1031" style="width:0;height:1.5pt" o:hralign="center" o:hrstd="t" o:hr="t" fillcolor="#a0a0a0" stroked="f"/>
        </w:pict>
      </w:r>
    </w:p>
    <w:p w14:paraId="59BA1FE6" w14:textId="77777777" w:rsidR="001F45E3" w:rsidRPr="001F45E3" w:rsidRDefault="001F45E3" w:rsidP="001F45E3">
      <w:pPr>
        <w:rPr>
          <w:b/>
          <w:bCs/>
        </w:rPr>
      </w:pPr>
      <w:r w:rsidRPr="001F45E3">
        <w:rPr>
          <w:b/>
          <w:bCs/>
        </w:rPr>
        <w:t>Next Steps</w:t>
      </w:r>
    </w:p>
    <w:p w14:paraId="54668D59" w14:textId="77777777" w:rsidR="001F45E3" w:rsidRPr="001F45E3" w:rsidRDefault="001F45E3" w:rsidP="001F45E3">
      <w:pPr>
        <w:numPr>
          <w:ilvl w:val="0"/>
          <w:numId w:val="39"/>
        </w:numPr>
      </w:pPr>
      <w:r w:rsidRPr="001F45E3">
        <w:rPr>
          <w:b/>
          <w:bCs/>
        </w:rPr>
        <w:t>Install Required Libraries:</w:t>
      </w:r>
      <w:r w:rsidRPr="001F45E3">
        <w:t xml:space="preserve"> Ensure binance, </w:t>
      </w:r>
      <w:proofErr w:type="spellStart"/>
      <w:r w:rsidRPr="001F45E3">
        <w:t>ccxt</w:t>
      </w:r>
      <w:proofErr w:type="spellEnd"/>
      <w:r w:rsidRPr="001F45E3">
        <w:t xml:space="preserve">, and other dependencies </w:t>
      </w:r>
      <w:proofErr w:type="gramStart"/>
      <w:r w:rsidRPr="001F45E3">
        <w:t>are installed</w:t>
      </w:r>
      <w:proofErr w:type="gramEnd"/>
      <w:r w:rsidRPr="001F45E3">
        <w:t xml:space="preserve"> for running the complete program:</w:t>
      </w:r>
    </w:p>
    <w:p w14:paraId="086DBF75" w14:textId="3C82C5A2" w:rsidR="001F45E3" w:rsidRPr="001F45E3" w:rsidRDefault="00527F81" w:rsidP="00527F81">
      <w:pPr>
        <w:spacing w:after="0"/>
      </w:pPr>
      <w:r>
        <w:t>`</w:t>
      </w:r>
      <w:r w:rsidR="001F45E3" w:rsidRPr="001F45E3">
        <w:t>bash</w:t>
      </w:r>
    </w:p>
    <w:p w14:paraId="50749CA9" w14:textId="761270EA" w:rsidR="00527F81" w:rsidRDefault="00527F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divId w:val="956909235"/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 xml:space="preserve">1. </w:t>
      </w:r>
      <w:r>
        <w:rPr>
          <w:rFonts w:ascii="Courier New" w:hAnsi="Courier New" w:cs="Courier New"/>
          <w:color w:val="000000"/>
          <w:sz w:val="15"/>
          <w:szCs w:val="15"/>
        </w:rPr>
        <w:t>pip install python</w:t>
      </w:r>
      <w:r>
        <w:rPr>
          <w:rFonts w:ascii="Courier New" w:hAnsi="Courier New" w:cs="Courier New"/>
          <w:color w:val="666600"/>
          <w:sz w:val="15"/>
          <w:szCs w:val="15"/>
        </w:rPr>
        <w:t>-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binance </w:t>
      </w:r>
      <w:proofErr w:type="spellStart"/>
      <w:r>
        <w:rPr>
          <w:rFonts w:ascii="Courier New" w:hAnsi="Courier New" w:cs="Courier New"/>
          <w:color w:val="000000"/>
          <w:sz w:val="15"/>
          <w:szCs w:val="15"/>
        </w:rPr>
        <w:t>ccxt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</w:t>
      </w:r>
      <w:r>
        <w:rPr>
          <w:rFonts w:ascii="Courier New" w:hAnsi="Courier New" w:cs="Courier New"/>
          <w:color w:val="000000"/>
          <w:sz w:val="15"/>
          <w:szCs w:val="15"/>
        </w:rPr>
        <w:t> </w:t>
      </w:r>
    </w:p>
    <w:p w14:paraId="15DBE358" w14:textId="77777777" w:rsidR="001F45E3" w:rsidRPr="001F45E3" w:rsidRDefault="001F45E3" w:rsidP="001F45E3">
      <w:pPr>
        <w:numPr>
          <w:ilvl w:val="0"/>
          <w:numId w:val="39"/>
        </w:numPr>
      </w:pPr>
      <w:r w:rsidRPr="001F45E3">
        <w:rPr>
          <w:b/>
          <w:bCs/>
        </w:rPr>
        <w:t>Run the Code Locally:</w:t>
      </w:r>
      <w:r w:rsidRPr="001F45E3">
        <w:t xml:space="preserve"> Test the updated code with real or simulated data.</w:t>
      </w:r>
    </w:p>
    <w:p w14:paraId="2FAD5B58" w14:textId="77777777" w:rsidR="001F45E3" w:rsidRPr="001F45E3" w:rsidRDefault="001F45E3" w:rsidP="001F45E3">
      <w:pPr>
        <w:numPr>
          <w:ilvl w:val="0"/>
          <w:numId w:val="39"/>
        </w:numPr>
      </w:pPr>
      <w:r w:rsidRPr="001F45E3">
        <w:rPr>
          <w:b/>
          <w:bCs/>
        </w:rPr>
        <w:t>Provide the Code to the Client:</w:t>
      </w:r>
      <w:r w:rsidRPr="001F45E3">
        <w:t xml:space="preserve"> Share the cleaned and documented code along with detailed testing results.</w:t>
      </w:r>
    </w:p>
    <w:p w14:paraId="22923BB0" w14:textId="77777777" w:rsidR="001F45E3" w:rsidRDefault="001F45E3" w:rsidP="00674FAE"/>
    <w:p w14:paraId="6690D662" w14:textId="77777777" w:rsidR="001F45E3" w:rsidRDefault="001F45E3" w:rsidP="00674FAE"/>
    <w:sectPr w:rsidR="001F45E3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D98157" w14:textId="77777777" w:rsidR="00754C45" w:rsidRDefault="00754C45" w:rsidP="00C6554A">
      <w:pPr>
        <w:spacing w:before="0" w:after="0" w:line="240" w:lineRule="auto"/>
      </w:pPr>
      <w:r>
        <w:separator/>
      </w:r>
    </w:p>
  </w:endnote>
  <w:endnote w:type="continuationSeparator" w:id="0">
    <w:p w14:paraId="0841EAC6" w14:textId="77777777" w:rsidR="00754C45" w:rsidRDefault="00754C4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FE295" w14:textId="77777777" w:rsidR="00754C45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E792C" w14:textId="77777777" w:rsidR="00754C45" w:rsidRDefault="00754C4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1E0011" w14:textId="77777777" w:rsidR="00754C45" w:rsidRDefault="00754C4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D233CC"/>
    <w:multiLevelType w:val="multilevel"/>
    <w:tmpl w:val="D3E4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934370C"/>
    <w:multiLevelType w:val="multilevel"/>
    <w:tmpl w:val="1CE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654B3"/>
    <w:multiLevelType w:val="multilevel"/>
    <w:tmpl w:val="1BA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1846D61"/>
    <w:multiLevelType w:val="multilevel"/>
    <w:tmpl w:val="E04C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7920EA"/>
    <w:multiLevelType w:val="multilevel"/>
    <w:tmpl w:val="CD4A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635996"/>
    <w:multiLevelType w:val="multilevel"/>
    <w:tmpl w:val="462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841B09"/>
    <w:multiLevelType w:val="multilevel"/>
    <w:tmpl w:val="9AE0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37CB7"/>
    <w:multiLevelType w:val="multilevel"/>
    <w:tmpl w:val="B2E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F30F9"/>
    <w:multiLevelType w:val="multilevel"/>
    <w:tmpl w:val="EC5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4E0CD0"/>
    <w:multiLevelType w:val="multilevel"/>
    <w:tmpl w:val="555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62686"/>
    <w:multiLevelType w:val="multilevel"/>
    <w:tmpl w:val="26B2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C87B9B"/>
    <w:multiLevelType w:val="multilevel"/>
    <w:tmpl w:val="76FC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45DF0"/>
    <w:multiLevelType w:val="multilevel"/>
    <w:tmpl w:val="367E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6803"/>
    <w:multiLevelType w:val="multilevel"/>
    <w:tmpl w:val="F3C0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033DC6"/>
    <w:multiLevelType w:val="multilevel"/>
    <w:tmpl w:val="37B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75097B"/>
    <w:multiLevelType w:val="multilevel"/>
    <w:tmpl w:val="B46E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7B4B08"/>
    <w:multiLevelType w:val="multilevel"/>
    <w:tmpl w:val="6C98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924E19"/>
    <w:multiLevelType w:val="multilevel"/>
    <w:tmpl w:val="A394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67260"/>
    <w:multiLevelType w:val="multilevel"/>
    <w:tmpl w:val="146E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1C5E56"/>
    <w:multiLevelType w:val="multilevel"/>
    <w:tmpl w:val="8C0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20FCF"/>
    <w:multiLevelType w:val="multilevel"/>
    <w:tmpl w:val="1090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340A1F"/>
    <w:multiLevelType w:val="multilevel"/>
    <w:tmpl w:val="E744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3703BB"/>
    <w:multiLevelType w:val="hybridMultilevel"/>
    <w:tmpl w:val="B0123AA6"/>
    <w:lvl w:ilvl="0" w:tplc="1E8E91FA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19611">
    <w:abstractNumId w:val="9"/>
  </w:num>
  <w:num w:numId="2" w16cid:durableId="1423725618">
    <w:abstractNumId w:val="8"/>
  </w:num>
  <w:num w:numId="3" w16cid:durableId="1686401235">
    <w:abstractNumId w:val="8"/>
  </w:num>
  <w:num w:numId="4" w16cid:durableId="1392922812">
    <w:abstractNumId w:val="9"/>
  </w:num>
  <w:num w:numId="5" w16cid:durableId="190805862">
    <w:abstractNumId w:val="23"/>
  </w:num>
  <w:num w:numId="6" w16cid:durableId="35588529">
    <w:abstractNumId w:val="11"/>
  </w:num>
  <w:num w:numId="7" w16cid:durableId="2123108448">
    <w:abstractNumId w:val="13"/>
  </w:num>
  <w:num w:numId="8" w16cid:durableId="2123062450">
    <w:abstractNumId w:val="7"/>
  </w:num>
  <w:num w:numId="9" w16cid:durableId="1096561618">
    <w:abstractNumId w:val="6"/>
  </w:num>
  <w:num w:numId="10" w16cid:durableId="126120116">
    <w:abstractNumId w:val="5"/>
  </w:num>
  <w:num w:numId="11" w16cid:durableId="1168978844">
    <w:abstractNumId w:val="4"/>
  </w:num>
  <w:num w:numId="12" w16cid:durableId="501508031">
    <w:abstractNumId w:val="3"/>
  </w:num>
  <w:num w:numId="13" w16cid:durableId="749426923">
    <w:abstractNumId w:val="2"/>
  </w:num>
  <w:num w:numId="14" w16cid:durableId="884560518">
    <w:abstractNumId w:val="1"/>
  </w:num>
  <w:num w:numId="15" w16cid:durableId="2003190965">
    <w:abstractNumId w:val="0"/>
  </w:num>
  <w:num w:numId="16" w16cid:durableId="1269965914">
    <w:abstractNumId w:val="28"/>
  </w:num>
  <w:num w:numId="17" w16cid:durableId="209147042">
    <w:abstractNumId w:val="20"/>
  </w:num>
  <w:num w:numId="18" w16cid:durableId="1969781083">
    <w:abstractNumId w:val="14"/>
  </w:num>
  <w:num w:numId="19" w16cid:durableId="2049640266">
    <w:abstractNumId w:val="27"/>
  </w:num>
  <w:num w:numId="20" w16cid:durableId="1397968447">
    <w:abstractNumId w:val="29"/>
  </w:num>
  <w:num w:numId="21" w16cid:durableId="28531307">
    <w:abstractNumId w:val="29"/>
    <w:lvlOverride w:ilvl="1">
      <w:startOverride w:val="1"/>
    </w:lvlOverride>
  </w:num>
  <w:num w:numId="22" w16cid:durableId="601114044">
    <w:abstractNumId w:val="22"/>
    <w:lvlOverride w:ilvl="0">
      <w:startOverride w:val="1"/>
    </w:lvlOverride>
  </w:num>
  <w:num w:numId="23" w16cid:durableId="1494446186">
    <w:abstractNumId w:val="33"/>
    <w:lvlOverride w:ilvl="0">
      <w:startOverride w:val="1"/>
    </w:lvlOverride>
  </w:num>
  <w:num w:numId="24" w16cid:durableId="960114038">
    <w:abstractNumId w:val="24"/>
    <w:lvlOverride w:ilvl="0">
      <w:startOverride w:val="1"/>
    </w:lvlOverride>
  </w:num>
  <w:num w:numId="25" w16cid:durableId="1103845615">
    <w:abstractNumId w:val="31"/>
  </w:num>
  <w:num w:numId="26" w16cid:durableId="2036613093">
    <w:abstractNumId w:val="10"/>
    <w:lvlOverride w:ilvl="0">
      <w:startOverride w:val="1"/>
    </w:lvlOverride>
  </w:num>
  <w:num w:numId="27" w16cid:durableId="230624902">
    <w:abstractNumId w:val="32"/>
    <w:lvlOverride w:ilvl="0">
      <w:startOverride w:val="1"/>
    </w:lvlOverride>
  </w:num>
  <w:num w:numId="28" w16cid:durableId="1988973410">
    <w:abstractNumId w:val="35"/>
  </w:num>
  <w:num w:numId="29" w16cid:durableId="1501240675">
    <w:abstractNumId w:val="21"/>
  </w:num>
  <w:num w:numId="30" w16cid:durableId="1928074968">
    <w:abstractNumId w:val="12"/>
  </w:num>
  <w:num w:numId="31" w16cid:durableId="815991245">
    <w:abstractNumId w:val="16"/>
  </w:num>
  <w:num w:numId="32" w16cid:durableId="1552763355">
    <w:abstractNumId w:val="19"/>
  </w:num>
  <w:num w:numId="33" w16cid:durableId="1304194214">
    <w:abstractNumId w:val="18"/>
  </w:num>
  <w:num w:numId="34" w16cid:durableId="1427730314">
    <w:abstractNumId w:val="30"/>
  </w:num>
  <w:num w:numId="35" w16cid:durableId="851264076">
    <w:abstractNumId w:val="26"/>
  </w:num>
  <w:num w:numId="36" w16cid:durableId="1050349183">
    <w:abstractNumId w:val="15"/>
  </w:num>
  <w:num w:numId="37" w16cid:durableId="1400246297">
    <w:abstractNumId w:val="25"/>
  </w:num>
  <w:num w:numId="38" w16cid:durableId="865564269">
    <w:abstractNumId w:val="34"/>
  </w:num>
  <w:num w:numId="39" w16cid:durableId="501518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45"/>
    <w:rsid w:val="000167B9"/>
    <w:rsid w:val="000B0CCD"/>
    <w:rsid w:val="00141C1C"/>
    <w:rsid w:val="001C79BF"/>
    <w:rsid w:val="001F45E3"/>
    <w:rsid w:val="00207143"/>
    <w:rsid w:val="002554CD"/>
    <w:rsid w:val="00293B83"/>
    <w:rsid w:val="002B0E98"/>
    <w:rsid w:val="002B4294"/>
    <w:rsid w:val="00333D0D"/>
    <w:rsid w:val="004C049F"/>
    <w:rsid w:val="005000E2"/>
    <w:rsid w:val="00527F81"/>
    <w:rsid w:val="00674FAE"/>
    <w:rsid w:val="00682B2E"/>
    <w:rsid w:val="006A3CE7"/>
    <w:rsid w:val="00754C45"/>
    <w:rsid w:val="00973134"/>
    <w:rsid w:val="00BB5D31"/>
    <w:rsid w:val="00C01BD2"/>
    <w:rsid w:val="00C6554A"/>
    <w:rsid w:val="00C7172E"/>
    <w:rsid w:val="00D72A02"/>
    <w:rsid w:val="00ED7C44"/>
    <w:rsid w:val="00F56C25"/>
    <w:rsid w:val="00F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39D3C"/>
  <w15:chartTrackingRefBased/>
  <w15:docId w15:val="{3E083B95-3DA8-4965-BA25-D8D92CA3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unhideWhenUsed/>
    <w:rsid w:val="002B0E98"/>
    <w:rPr>
      <w:rFonts w:ascii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autoRedefine/>
    <w:qFormat/>
    <w:rsid w:val="00C7172E"/>
    <w:pPr>
      <w:contextualSpacing/>
    </w:pPr>
    <w:rPr>
      <w:rFonts w:ascii="Courier New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C7172E"/>
    <w:rPr>
      <w:rFonts w:ascii="Courier New" w:hAnsi="Courier New" w:cs="Courier New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5E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82B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8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57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3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3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3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7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0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2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75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34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39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08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51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1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5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51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2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8CFD70-F736-4811-96C9-C4FCC07E0B4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Student_ReportwPhoto.dotx</Template>
  <TotalTime>1</TotalTime>
  <Pages>12</Pages>
  <Words>2178</Words>
  <Characters>12419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work plan</vt:lpstr>
      <vt:lpstr>        Next Steps</vt:lpstr>
      <vt:lpstr>    </vt:lpstr>
      <vt:lpstr>    overview – initial impressions </vt:lpstr>
      <vt:lpstr>        Client's Main Issue</vt:lpstr>
      <vt:lpstr>        Key Components to Review in the Code</vt:lpstr>
      <vt:lpstr>    Steps to Fix the Code</vt:lpstr>
      <vt:lpstr>    </vt:lpstr>
      <vt:lpstr>    Additional Improvements</vt:lpstr>
      <vt:lpstr>    </vt:lpstr>
      <vt:lpstr>    Next Steps</vt:lpstr>
      <vt:lpstr>    </vt:lpstr>
      <vt:lpstr>    Feedback and Suggestions</vt:lpstr>
      <vt:lpstr>        General Description</vt:lpstr>
      <vt:lpstr>        Milestones</vt:lpstr>
      <vt:lpstr>        Add-Ons</vt:lpstr>
      <vt:lpstr>        Additional Polishing</vt:lpstr>
      <vt:lpstr>    Review and wrap up</vt:lpstr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Leocadio</dc:creator>
  <cp:keywords/>
  <dc:description/>
  <cp:lastModifiedBy>Paulo H. Leocadio</cp:lastModifiedBy>
  <cp:revision>2</cp:revision>
  <dcterms:created xsi:type="dcterms:W3CDTF">2024-12-06T22:53:00Z</dcterms:created>
  <dcterms:modified xsi:type="dcterms:W3CDTF">2024-12-06T22:53:00Z</dcterms:modified>
</cp:coreProperties>
</file>